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ook w:val="0600" w:firstRow="0" w:lastRow="0" w:firstColumn="0" w:lastColumn="0" w:noHBand="1" w:noVBand="1"/>
      </w:tblPr>
      <w:tblGrid>
        <w:gridCol w:w="9445"/>
      </w:tblGrid>
      <w:tr w:rsidR="000F2D58" w:rsidRPr="008B1588" w14:paraId="4AA364E0" w14:textId="77777777" w:rsidTr="00B04303">
        <w:trPr>
          <w:trHeight w:val="3114"/>
        </w:trPr>
        <w:tc>
          <w:tcPr>
            <w:tcW w:w="9445" w:type="dxa"/>
            <w:shd w:val="clear" w:color="auto" w:fill="auto"/>
          </w:tcPr>
          <w:p w14:paraId="568E22FD" w14:textId="4E954CDE" w:rsidR="00376913" w:rsidRPr="008B1588" w:rsidRDefault="00E10CEC" w:rsidP="00376913">
            <w:pPr>
              <w:pStyle w:val="Ttulo"/>
              <w:rPr>
                <w:rFonts w:ascii="Arial" w:hAnsi="Arial" w:cs="Arial"/>
                <w:color w:val="FFFFFF" w:themeColor="background1"/>
              </w:rPr>
            </w:pPr>
            <w:r w:rsidRPr="008B158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50358946" wp14:editId="4DDF3070">
                      <wp:simplePos x="0" y="0"/>
                      <wp:positionH relativeFrom="page">
                        <wp:posOffset>-685800</wp:posOffset>
                      </wp:positionH>
                      <wp:positionV relativeFrom="paragraph">
                        <wp:posOffset>-573405</wp:posOffset>
                      </wp:positionV>
                      <wp:extent cx="8239125" cy="2533650"/>
                      <wp:effectExtent l="0" t="0" r="28575" b="19050"/>
                      <wp:wrapNone/>
                      <wp:docPr id="159434704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39125" cy="2533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B6C89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4FB26B" id="Rectángulo 1" o:spid="_x0000_s1026" style="position:absolute;margin-left:-54pt;margin-top:-45.15pt;width:648.75pt;height:199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" fillcolor="#2b6c89" strokecolor="#121702 [484]" strokeweight="1pt">
                      <w10:wrap anchorx="page"/>
                    </v:rect>
                  </w:pict>
                </mc:Fallback>
              </mc:AlternateContent>
            </w:r>
            <w:r w:rsidR="008F4B1B" w:rsidRPr="008B1588">
              <w:rPr>
                <w:rFonts w:ascii="Arial" w:hAnsi="Arial" w:cs="Arial"/>
                <w:color w:val="FFFFFF" w:themeColor="background1"/>
              </w:rPr>
              <w:t>Salvador Karakachoff</w:t>
            </w:r>
          </w:p>
          <w:p w14:paraId="40EF19F8" w14:textId="4316CA4D" w:rsidR="00376913" w:rsidRPr="008B1588" w:rsidRDefault="00E13BBB" w:rsidP="005E0944">
            <w:pPr>
              <w:pStyle w:val="Subttulo"/>
              <w:rPr>
                <w:rFonts w:ascii="Arial" w:hAnsi="Arial" w:cs="Arial"/>
                <w:color w:val="FFFFFF" w:themeColor="background1"/>
              </w:rPr>
            </w:pPr>
            <w:r w:rsidRPr="008B1588">
              <w:rPr>
                <w:rFonts w:ascii="Arial" w:hAnsi="Arial" w:cs="Arial"/>
                <w:color w:val="FFFFFF" w:themeColor="background1"/>
              </w:rPr>
              <w:t>Ingeniería en Computación</w:t>
            </w:r>
            <w:r w:rsidR="008F4B1B" w:rsidRPr="008B1588">
              <w:rPr>
                <w:rFonts w:ascii="Arial" w:hAnsi="Arial" w:cs="Arial"/>
                <w:color w:val="FFFFFF" w:themeColor="background1"/>
              </w:rPr>
              <w:t xml:space="preserve">, </w:t>
            </w:r>
            <w:r w:rsidRPr="008B1588">
              <w:rPr>
                <w:rFonts w:ascii="Arial" w:hAnsi="Arial" w:cs="Arial"/>
                <w:color w:val="FFFFFF" w:themeColor="background1"/>
              </w:rPr>
              <w:t>Técnico electrónico</w:t>
            </w:r>
            <w:r w:rsidR="0007242C" w:rsidRPr="008B1588">
              <w:rPr>
                <w:rFonts w:ascii="Arial" w:hAnsi="Arial" w:cs="Arial"/>
                <w:color w:val="FFFFFF" w:themeColor="background1"/>
              </w:rPr>
              <w:t>.</w:t>
            </w:r>
          </w:p>
          <w:p w14:paraId="25E12DB6" w14:textId="012AF26F" w:rsidR="00DF10B2" w:rsidRPr="008B1588" w:rsidRDefault="006C52ED" w:rsidP="00DF10B2">
            <w:pPr>
              <w:rPr>
                <w:rFonts w:ascii="Arial" w:hAnsi="Arial" w:cs="Arial"/>
                <w:color w:val="262626" w:themeColor="text1" w:themeTint="D9"/>
              </w:rPr>
            </w:pPr>
            <w:r w:rsidRPr="008B1588">
              <w:rPr>
                <w:rFonts w:ascii="Arial" w:hAnsi="Arial" w:cs="Arial"/>
                <w:color w:val="FFFFFF" w:themeColor="background1"/>
                <w:sz w:val="22"/>
                <w:szCs w:val="24"/>
              </w:rPr>
              <w:t xml:space="preserve">Estudiante </w:t>
            </w:r>
            <w:r w:rsidR="002F6D00" w:rsidRPr="008B1588">
              <w:rPr>
                <w:rFonts w:ascii="Arial" w:hAnsi="Arial" w:cs="Arial"/>
                <w:color w:val="FFFFFF" w:themeColor="background1"/>
                <w:sz w:val="22"/>
                <w:szCs w:val="24"/>
              </w:rPr>
              <w:t xml:space="preserve">con </w:t>
            </w:r>
            <w:r w:rsidR="008534A0" w:rsidRPr="008B1588">
              <w:rPr>
                <w:rFonts w:ascii="Arial" w:hAnsi="Arial" w:cs="Arial"/>
                <w:color w:val="FFFFFF" w:themeColor="background1"/>
                <w:sz w:val="22"/>
                <w:szCs w:val="24"/>
              </w:rPr>
              <w:t>experiencia en desarrollo web (HTML, CSS, JavaScript,</w:t>
            </w:r>
            <w:r w:rsidR="002F6D00" w:rsidRPr="008B1588">
              <w:rPr>
                <w:rFonts w:ascii="Arial" w:hAnsi="Arial" w:cs="Arial"/>
                <w:color w:val="FFFFFF" w:themeColor="background1"/>
                <w:sz w:val="22"/>
                <w:szCs w:val="24"/>
              </w:rPr>
              <w:t xml:space="preserve"> TypeScript,</w:t>
            </w:r>
            <w:r w:rsidR="008534A0" w:rsidRPr="008B1588">
              <w:rPr>
                <w:rFonts w:ascii="Arial" w:hAnsi="Arial" w:cs="Arial"/>
                <w:color w:val="FFFFFF" w:themeColor="background1"/>
                <w:sz w:val="22"/>
                <w:szCs w:val="24"/>
              </w:rPr>
              <w:t xml:space="preserve"> React, Next.js,</w:t>
            </w:r>
            <w:r w:rsidR="002F6D00" w:rsidRPr="008B1588">
              <w:rPr>
                <w:rFonts w:ascii="Arial" w:hAnsi="Arial" w:cs="Arial"/>
                <w:color w:val="FFFFFF" w:themeColor="background1"/>
                <w:sz w:val="22"/>
                <w:szCs w:val="24"/>
              </w:rPr>
              <w:t xml:space="preserve"> Astro,</w:t>
            </w:r>
            <w:r w:rsidR="008534A0" w:rsidRPr="008B1588">
              <w:rPr>
                <w:rFonts w:ascii="Arial" w:hAnsi="Arial" w:cs="Arial"/>
                <w:color w:val="FFFFFF" w:themeColor="background1"/>
                <w:sz w:val="22"/>
                <w:szCs w:val="24"/>
              </w:rPr>
              <w:t xml:space="preserve"> Node</w:t>
            </w:r>
            <w:r w:rsidR="002F6D00" w:rsidRPr="008B1588">
              <w:rPr>
                <w:rFonts w:ascii="Arial" w:hAnsi="Arial" w:cs="Arial"/>
                <w:color w:val="FFFFFF" w:themeColor="background1"/>
                <w:sz w:val="22"/>
                <w:szCs w:val="24"/>
              </w:rPr>
              <w:t>.js, bases de datos SQL y NoSQL</w:t>
            </w:r>
            <w:r w:rsidR="008534A0" w:rsidRPr="008B1588">
              <w:rPr>
                <w:rFonts w:ascii="Arial" w:hAnsi="Arial" w:cs="Arial"/>
                <w:color w:val="FFFFFF" w:themeColor="background1"/>
                <w:sz w:val="22"/>
                <w:szCs w:val="24"/>
              </w:rPr>
              <w:t>)</w:t>
            </w:r>
            <w:r w:rsidR="002F6D00" w:rsidRPr="008B1588">
              <w:rPr>
                <w:rFonts w:ascii="Arial" w:hAnsi="Arial" w:cs="Arial"/>
                <w:color w:val="FFFFFF" w:themeColor="background1"/>
                <w:sz w:val="22"/>
                <w:szCs w:val="24"/>
              </w:rPr>
              <w:t xml:space="preserve">, </w:t>
            </w:r>
            <w:r w:rsidR="008534A0" w:rsidRPr="008B1588">
              <w:rPr>
                <w:rFonts w:ascii="Arial" w:hAnsi="Arial" w:cs="Arial"/>
                <w:color w:val="FFFFFF" w:themeColor="background1"/>
                <w:sz w:val="22"/>
                <w:szCs w:val="24"/>
              </w:rPr>
              <w:t>análisis de datos (Python, Pandas)</w:t>
            </w:r>
            <w:r w:rsidR="00F61CA2">
              <w:rPr>
                <w:rFonts w:ascii="Arial" w:hAnsi="Arial" w:cs="Arial"/>
                <w:color w:val="FFFFFF" w:themeColor="background1"/>
                <w:sz w:val="22"/>
                <w:szCs w:val="24"/>
              </w:rPr>
              <w:t>, POO (Java</w:t>
            </w:r>
            <w:r w:rsidR="008D13EA">
              <w:rPr>
                <w:rFonts w:ascii="Arial" w:hAnsi="Arial" w:cs="Arial"/>
                <w:color w:val="FFFFFF" w:themeColor="background1"/>
                <w:sz w:val="22"/>
                <w:szCs w:val="24"/>
              </w:rPr>
              <w:t>,</w:t>
            </w:r>
            <w:r w:rsidR="00F61CA2">
              <w:rPr>
                <w:rFonts w:ascii="Arial" w:hAnsi="Arial" w:cs="Arial"/>
                <w:color w:val="FFFFFF" w:themeColor="background1"/>
                <w:sz w:val="22"/>
                <w:szCs w:val="24"/>
              </w:rPr>
              <w:t xml:space="preserve"> C++)</w:t>
            </w:r>
            <w:r w:rsidR="00725CAE">
              <w:rPr>
                <w:rFonts w:ascii="Arial" w:hAnsi="Arial" w:cs="Arial"/>
                <w:color w:val="FFFFFF" w:themeColor="background1"/>
                <w:sz w:val="22"/>
                <w:szCs w:val="24"/>
              </w:rPr>
              <w:t xml:space="preserve"> </w:t>
            </w:r>
            <w:r w:rsidR="008534A0" w:rsidRPr="008B1588">
              <w:rPr>
                <w:rFonts w:ascii="Arial" w:hAnsi="Arial" w:cs="Arial"/>
                <w:color w:val="FFFFFF" w:themeColor="background1"/>
                <w:sz w:val="22"/>
                <w:szCs w:val="24"/>
              </w:rPr>
              <w:t xml:space="preserve">y </w:t>
            </w:r>
            <w:r w:rsidR="002F6D00" w:rsidRPr="008B1588">
              <w:rPr>
                <w:rFonts w:ascii="Arial" w:hAnsi="Arial" w:cs="Arial"/>
                <w:color w:val="FFFFFF" w:themeColor="background1"/>
                <w:sz w:val="22"/>
                <w:szCs w:val="24"/>
              </w:rPr>
              <w:t>control de versiones con Git.</w:t>
            </w:r>
          </w:p>
        </w:tc>
      </w:tr>
    </w:tbl>
    <w:p w14:paraId="3BE90A1F" w14:textId="66F7E190" w:rsidR="0034260F" w:rsidRPr="008B1588" w:rsidRDefault="0034260F" w:rsidP="00376913">
      <w:pPr>
        <w:rPr>
          <w:rFonts w:ascii="Arial" w:hAnsi="Arial" w:cs="Arial"/>
          <w:color w:val="262626" w:themeColor="text1" w:themeTint="D9"/>
        </w:rPr>
      </w:pPr>
    </w:p>
    <w:tbl>
      <w:tblPr>
        <w:tblW w:w="16095" w:type="dxa"/>
        <w:tblInd w:w="-42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61"/>
        <w:gridCol w:w="284"/>
        <w:gridCol w:w="6520"/>
        <w:gridCol w:w="487"/>
        <w:gridCol w:w="345"/>
        <w:gridCol w:w="5198"/>
      </w:tblGrid>
      <w:tr w:rsidR="000F2D58" w:rsidRPr="008B1588" w14:paraId="1567645B" w14:textId="77777777" w:rsidTr="00E10CEC">
        <w:trPr>
          <w:gridAfter w:val="3"/>
          <w:wAfter w:w="6030" w:type="dxa"/>
          <w:trHeight w:val="80"/>
        </w:trPr>
        <w:tc>
          <w:tcPr>
            <w:tcW w:w="3261" w:type="dxa"/>
          </w:tcPr>
          <w:p w14:paraId="76360AB2" w14:textId="77777777" w:rsidR="00222D15" w:rsidRPr="008B1588" w:rsidRDefault="00222D15" w:rsidP="00376913">
            <w:pPr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284" w:type="dxa"/>
          </w:tcPr>
          <w:p w14:paraId="12453ACA" w14:textId="77777777" w:rsidR="00222D15" w:rsidRPr="008B1588" w:rsidRDefault="00222D15" w:rsidP="00222D15">
            <w:pPr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6520" w:type="dxa"/>
          </w:tcPr>
          <w:p w14:paraId="04ED0F0F" w14:textId="66ED8EEF" w:rsidR="00222D15" w:rsidRPr="008B1588" w:rsidRDefault="00222D15" w:rsidP="00376913">
            <w:pPr>
              <w:rPr>
                <w:rFonts w:ascii="Arial" w:hAnsi="Arial" w:cs="Arial"/>
                <w:color w:val="262626" w:themeColor="text1" w:themeTint="D9"/>
              </w:rPr>
            </w:pPr>
          </w:p>
        </w:tc>
      </w:tr>
      <w:tr w:rsidR="000F2D58" w:rsidRPr="008B1588" w14:paraId="3C4CDFC9" w14:textId="77777777" w:rsidTr="00E10CEC">
        <w:trPr>
          <w:gridAfter w:val="3"/>
          <w:wAfter w:w="6030" w:type="dxa"/>
          <w:trHeight w:val="115"/>
        </w:trPr>
        <w:tc>
          <w:tcPr>
            <w:tcW w:w="3261" w:type="dxa"/>
            <w:vMerge w:val="restart"/>
          </w:tcPr>
          <w:p w14:paraId="27845B47" w14:textId="4F304D8C" w:rsidR="0007242C" w:rsidRPr="008B1588" w:rsidRDefault="00E13BBB" w:rsidP="008F4B1B">
            <w:pPr>
              <w:rPr>
                <w:rFonts w:ascii="Arial" w:hAnsi="Arial" w:cs="Arial"/>
                <w:b/>
                <w:bCs/>
                <w:color w:val="2B6C89"/>
                <w:sz w:val="28"/>
                <w:szCs w:val="36"/>
              </w:rPr>
            </w:pPr>
            <w:r w:rsidRPr="008B1588">
              <w:rPr>
                <w:rFonts w:ascii="Arial" w:hAnsi="Arial" w:cs="Arial"/>
                <w:b/>
                <w:bCs/>
                <w:color w:val="2B6C89"/>
                <w:sz w:val="28"/>
                <w:szCs w:val="36"/>
              </w:rPr>
              <w:t>Contacto</w:t>
            </w:r>
          </w:p>
          <w:p w14:paraId="0DAA250C" w14:textId="0F3CB738" w:rsidR="008F4B1B" w:rsidRDefault="008F4B1B" w:rsidP="008F4B1B">
            <w:pPr>
              <w:rPr>
                <w:rFonts w:ascii="Arial" w:hAnsi="Arial" w:cs="Arial"/>
                <w:b/>
                <w:bCs/>
                <w:color w:val="2B6C89"/>
                <w:sz w:val="22"/>
                <w:szCs w:val="28"/>
              </w:rPr>
            </w:pPr>
            <w:r w:rsidRPr="008B1588">
              <w:rPr>
                <w:rFonts w:ascii="Arial" w:hAnsi="Arial" w:cs="Arial"/>
                <w:b/>
                <w:bCs/>
                <w:color w:val="2B6C89"/>
                <w:sz w:val="22"/>
                <w:szCs w:val="28"/>
              </w:rPr>
              <w:t>Email</w:t>
            </w:r>
          </w:p>
          <w:p w14:paraId="7592925E" w14:textId="5813EB8F" w:rsidR="00F8322B" w:rsidRPr="00F8322B" w:rsidRDefault="00F61CA2" w:rsidP="008F4B1B">
            <w:pPr>
              <w:rPr>
                <w:rFonts w:ascii="Arial" w:hAnsi="Arial" w:cs="Arial"/>
                <w:color w:val="262626" w:themeColor="text1" w:themeTint="D9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Cs w:val="20"/>
              </w:rPr>
              <w:t>s</w:t>
            </w:r>
            <w:r w:rsidR="00F8322B">
              <w:rPr>
                <w:rFonts w:ascii="Arial" w:hAnsi="Arial" w:cs="Arial"/>
                <w:color w:val="262626" w:themeColor="text1" w:themeTint="D9"/>
                <w:szCs w:val="20"/>
              </w:rPr>
              <w:t>alvador.karakachoff</w:t>
            </w:r>
            <w:r>
              <w:rPr>
                <w:rFonts w:ascii="Arial" w:hAnsi="Arial" w:cs="Arial"/>
                <w:color w:val="262626" w:themeColor="text1" w:themeTint="D9"/>
                <w:szCs w:val="20"/>
              </w:rPr>
              <w:t>@gmail.com</w:t>
            </w:r>
          </w:p>
          <w:p w14:paraId="5F86EDCE" w14:textId="2AC41E37" w:rsidR="008F4B1B" w:rsidRDefault="00E13BBB" w:rsidP="008F4B1B">
            <w:pPr>
              <w:rPr>
                <w:rFonts w:ascii="Arial" w:hAnsi="Arial" w:cs="Arial"/>
                <w:b/>
                <w:bCs/>
                <w:color w:val="2B6C89"/>
                <w:sz w:val="22"/>
                <w:szCs w:val="28"/>
              </w:rPr>
            </w:pPr>
            <w:r w:rsidRPr="008B1588">
              <w:rPr>
                <w:rFonts w:ascii="Arial" w:hAnsi="Arial" w:cs="Arial"/>
                <w:b/>
                <w:bCs/>
                <w:color w:val="2B6C89"/>
                <w:sz w:val="22"/>
                <w:szCs w:val="28"/>
              </w:rPr>
              <w:t>Teléfono</w:t>
            </w:r>
          </w:p>
          <w:p w14:paraId="6DE4CAA5" w14:textId="4FEE5D4D" w:rsidR="00F8322B" w:rsidRPr="00F8322B" w:rsidRDefault="00F8322B" w:rsidP="008F4B1B">
            <w:pPr>
              <w:rPr>
                <w:rFonts w:ascii="Arial" w:hAnsi="Arial" w:cs="Arial"/>
                <w:color w:val="262626" w:themeColor="text1" w:themeTint="D9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Cs w:val="20"/>
              </w:rPr>
              <w:t>+54 9 221 5897671</w:t>
            </w:r>
          </w:p>
          <w:p w14:paraId="24BD330F" w14:textId="32E1A25F" w:rsidR="00F8322B" w:rsidRDefault="00D8057F" w:rsidP="00D8057F">
            <w:pPr>
              <w:rPr>
                <w:rFonts w:ascii="Arial" w:hAnsi="Arial" w:cs="Arial"/>
                <w:b/>
                <w:bCs/>
                <w:color w:val="2B6C89"/>
                <w:sz w:val="22"/>
                <w:szCs w:val="28"/>
              </w:rPr>
            </w:pPr>
            <w:r w:rsidRPr="008B1588">
              <w:rPr>
                <w:rFonts w:ascii="Arial" w:hAnsi="Arial" w:cs="Arial"/>
                <w:b/>
                <w:bCs/>
                <w:color w:val="2B6C89"/>
                <w:sz w:val="22"/>
                <w:szCs w:val="28"/>
              </w:rPr>
              <w:t>Dirección</w:t>
            </w:r>
          </w:p>
          <w:p w14:paraId="5E4DE5FF" w14:textId="70FC7EB4" w:rsidR="00F8322B" w:rsidRPr="00F8322B" w:rsidRDefault="005149BA" w:rsidP="00D8057F">
            <w:pPr>
              <w:rPr>
                <w:rFonts w:ascii="Arial" w:hAnsi="Arial" w:cs="Arial"/>
                <w:color w:val="262626" w:themeColor="text1" w:themeTint="D9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Cs w:val="20"/>
              </w:rPr>
              <w:t>Buenos Aires</w:t>
            </w:r>
            <w:r w:rsidR="00F8322B">
              <w:rPr>
                <w:rFonts w:ascii="Arial" w:hAnsi="Arial" w:cs="Arial"/>
                <w:color w:val="262626" w:themeColor="text1" w:themeTint="D9"/>
                <w:szCs w:val="20"/>
              </w:rPr>
              <w:t>, Argentina</w:t>
            </w:r>
          </w:p>
          <w:p w14:paraId="6C15DF6B" w14:textId="6E8B86F1" w:rsidR="008F4B1B" w:rsidRPr="008B1588" w:rsidRDefault="00243E30" w:rsidP="008F4B1B">
            <w:pPr>
              <w:rPr>
                <w:rFonts w:ascii="Arial" w:hAnsi="Arial" w:cs="Arial"/>
                <w:b/>
                <w:bCs/>
                <w:color w:val="2B6C89"/>
                <w:sz w:val="22"/>
                <w:szCs w:val="28"/>
              </w:rPr>
            </w:pPr>
            <w:r w:rsidRPr="008B1588">
              <w:rPr>
                <w:rFonts w:ascii="Arial" w:hAnsi="Arial" w:cs="Arial"/>
                <w:b/>
                <w:bCs/>
                <w:color w:val="2B6C89"/>
                <w:sz w:val="22"/>
                <w:szCs w:val="28"/>
              </w:rPr>
              <w:t>LinkedIn</w:t>
            </w:r>
          </w:p>
          <w:p w14:paraId="231AD27E" w14:textId="5B83A35C" w:rsidR="00D8057F" w:rsidRPr="00F8322B" w:rsidRDefault="00000000" w:rsidP="00E13BBB">
            <w:pPr>
              <w:rPr>
                <w:rFonts w:ascii="Arial" w:hAnsi="Arial" w:cs="Arial"/>
                <w:color w:val="262626" w:themeColor="text1" w:themeTint="D9"/>
                <w:szCs w:val="24"/>
              </w:rPr>
            </w:pPr>
            <w:hyperlink r:id="rId12" w:history="1">
              <w:r w:rsidR="00D8057F" w:rsidRPr="00F8322B">
                <w:rPr>
                  <w:rStyle w:val="Hipervnculo"/>
                  <w:rFonts w:ascii="Arial" w:hAnsi="Arial" w:cs="Arial"/>
                  <w:color w:val="262626" w:themeColor="text1" w:themeTint="D9"/>
                  <w:szCs w:val="24"/>
                </w:rPr>
                <w:t>linkedin.com/in/salvador-karakachoff</w:t>
              </w:r>
            </w:hyperlink>
          </w:p>
          <w:p w14:paraId="0743343F" w14:textId="35CD614F" w:rsidR="00E13BBB" w:rsidRPr="008B1588" w:rsidRDefault="00E13BBB" w:rsidP="00E13BBB">
            <w:pPr>
              <w:rPr>
                <w:rFonts w:ascii="Arial" w:hAnsi="Arial" w:cs="Arial"/>
                <w:b/>
                <w:bCs/>
                <w:color w:val="2B6C89"/>
                <w:sz w:val="22"/>
                <w:szCs w:val="28"/>
              </w:rPr>
            </w:pPr>
            <w:r w:rsidRPr="008B1588">
              <w:rPr>
                <w:rFonts w:ascii="Arial" w:hAnsi="Arial" w:cs="Arial"/>
                <w:b/>
                <w:bCs/>
                <w:color w:val="2B6C89"/>
                <w:sz w:val="22"/>
                <w:szCs w:val="28"/>
              </w:rPr>
              <w:t>GitHub</w:t>
            </w:r>
          </w:p>
          <w:p w14:paraId="28AB4939" w14:textId="5DAC0323" w:rsidR="00D8057F" w:rsidRPr="00F8322B" w:rsidRDefault="00000000" w:rsidP="00BA650C">
            <w:pPr>
              <w:rPr>
                <w:rFonts w:ascii="Arial" w:hAnsi="Arial" w:cs="Arial"/>
                <w:color w:val="262626" w:themeColor="text1" w:themeTint="D9"/>
                <w:szCs w:val="24"/>
              </w:rPr>
            </w:pPr>
            <w:hyperlink r:id="rId13" w:history="1">
              <w:r w:rsidR="00D8057F" w:rsidRPr="00F8322B">
                <w:rPr>
                  <w:rStyle w:val="Hipervnculo"/>
                  <w:rFonts w:ascii="Arial" w:hAnsi="Arial" w:cs="Arial"/>
                  <w:color w:val="262626" w:themeColor="text1" w:themeTint="D9"/>
                  <w:szCs w:val="24"/>
                </w:rPr>
                <w:t>github.com/salvaKaraka</w:t>
              </w:r>
            </w:hyperlink>
          </w:p>
          <w:p w14:paraId="3F1ABBCC" w14:textId="34657D37" w:rsidR="00291416" w:rsidRPr="008B1588" w:rsidRDefault="00B04C2D" w:rsidP="00BA650C">
            <w:pPr>
              <w:rPr>
                <w:rFonts w:ascii="Arial" w:hAnsi="Arial" w:cs="Arial"/>
                <w:b/>
                <w:bCs/>
                <w:color w:val="2B6C89"/>
                <w:sz w:val="22"/>
                <w:szCs w:val="28"/>
              </w:rPr>
            </w:pPr>
            <w:r w:rsidRPr="008B1588">
              <w:rPr>
                <w:rFonts w:ascii="Arial" w:hAnsi="Arial" w:cs="Arial"/>
                <w:b/>
                <w:bCs/>
                <w:color w:val="2B6C89"/>
                <w:sz w:val="22"/>
                <w:szCs w:val="28"/>
              </w:rPr>
              <w:t>Por</w:t>
            </w:r>
            <w:r w:rsidR="008B1588" w:rsidRPr="008B1588">
              <w:rPr>
                <w:rFonts w:ascii="Arial" w:hAnsi="Arial" w:cs="Arial"/>
                <w:b/>
                <w:bCs/>
                <w:color w:val="2B6C89"/>
                <w:sz w:val="22"/>
                <w:szCs w:val="28"/>
              </w:rPr>
              <w:t>ta</w:t>
            </w:r>
            <w:r w:rsidRPr="008B1588">
              <w:rPr>
                <w:rFonts w:ascii="Arial" w:hAnsi="Arial" w:cs="Arial"/>
                <w:b/>
                <w:bCs/>
                <w:color w:val="2B6C89"/>
                <w:sz w:val="22"/>
                <w:szCs w:val="28"/>
              </w:rPr>
              <w:t>folio web</w:t>
            </w:r>
          </w:p>
          <w:p w14:paraId="440AC343" w14:textId="078C8EAE" w:rsidR="00B04C2D" w:rsidRPr="00F8322B" w:rsidRDefault="00000000" w:rsidP="00BA650C">
            <w:pPr>
              <w:rPr>
                <w:rFonts w:ascii="Arial" w:hAnsi="Arial" w:cs="Arial"/>
                <w:color w:val="262626" w:themeColor="text1" w:themeTint="D9"/>
                <w:szCs w:val="24"/>
              </w:rPr>
            </w:pPr>
            <w:hyperlink r:id="rId14" w:history="1">
              <w:r w:rsidR="00B04C2D" w:rsidRPr="00F8322B">
                <w:rPr>
                  <w:rStyle w:val="Hipervnculo"/>
                  <w:rFonts w:ascii="Arial" w:hAnsi="Arial" w:cs="Arial"/>
                  <w:color w:val="262626" w:themeColor="text1" w:themeTint="D9"/>
                  <w:szCs w:val="24"/>
                </w:rPr>
                <w:t>salvadorkarakachoff.com</w:t>
              </w:r>
            </w:hyperlink>
          </w:p>
          <w:p w14:paraId="28E54818" w14:textId="77777777" w:rsidR="00B04C2D" w:rsidRPr="008B1588" w:rsidRDefault="00B04C2D" w:rsidP="00BA650C">
            <w:pPr>
              <w:rPr>
                <w:rFonts w:ascii="Arial" w:hAnsi="Arial" w:cs="Arial"/>
                <w:color w:val="262626" w:themeColor="text1" w:themeTint="D9"/>
              </w:rPr>
            </w:pPr>
          </w:p>
          <w:p w14:paraId="733BAF42" w14:textId="10B62E5A" w:rsidR="008E36EA" w:rsidRPr="008B1588" w:rsidRDefault="004B1931" w:rsidP="00C74C26">
            <w:pPr>
              <w:rPr>
                <w:rFonts w:ascii="Arial" w:hAnsi="Arial" w:cs="Arial"/>
                <w:b/>
                <w:bCs/>
                <w:color w:val="2B6C89"/>
                <w:sz w:val="28"/>
                <w:szCs w:val="36"/>
              </w:rPr>
            </w:pPr>
            <w:r w:rsidRPr="008B1588">
              <w:rPr>
                <w:rFonts w:ascii="Arial" w:hAnsi="Arial" w:cs="Arial"/>
                <w:b/>
                <w:bCs/>
                <w:color w:val="2B6C89"/>
                <w:sz w:val="28"/>
                <w:szCs w:val="36"/>
              </w:rPr>
              <w:t>Habilidades</w:t>
            </w:r>
            <w:r w:rsidR="008E36EA" w:rsidRPr="008B1588">
              <w:rPr>
                <w:rFonts w:ascii="Arial" w:hAnsi="Arial" w:cs="Arial"/>
                <w:b/>
                <w:bCs/>
                <w:color w:val="2B6C89"/>
                <w:sz w:val="28"/>
                <w:szCs w:val="36"/>
              </w:rPr>
              <w:t xml:space="preserve"> </w:t>
            </w:r>
            <w:r w:rsidR="001122D7" w:rsidRPr="008B1588">
              <w:rPr>
                <w:rFonts w:ascii="Arial" w:hAnsi="Arial" w:cs="Arial"/>
                <w:b/>
                <w:bCs/>
                <w:color w:val="2B6C89"/>
                <w:sz w:val="28"/>
                <w:szCs w:val="36"/>
              </w:rPr>
              <w:t>técnicas</w:t>
            </w:r>
          </w:p>
          <w:p w14:paraId="5835B4F8" w14:textId="4D75A128" w:rsidR="008E36EA" w:rsidRPr="008B1588" w:rsidRDefault="008E36EA" w:rsidP="00CD4D8A">
            <w:pPr>
              <w:rPr>
                <w:rFonts w:ascii="Arial" w:hAnsi="Arial" w:cs="Arial"/>
                <w:color w:val="262626" w:themeColor="text1" w:themeTint="D9"/>
              </w:rPr>
            </w:pPr>
            <w:r w:rsidRPr="008B1588">
              <w:rPr>
                <w:rFonts w:ascii="Arial" w:hAnsi="Arial" w:cs="Arial"/>
                <w:color w:val="262626" w:themeColor="text1" w:themeTint="D9"/>
              </w:rPr>
              <w:t>Inglés (</w:t>
            </w:r>
            <w:r w:rsidR="008D13EA">
              <w:rPr>
                <w:rFonts w:ascii="Arial" w:hAnsi="Arial" w:cs="Arial"/>
                <w:color w:val="262626" w:themeColor="text1" w:themeTint="D9"/>
              </w:rPr>
              <w:t>C1</w:t>
            </w:r>
            <w:r w:rsidRPr="008B1588">
              <w:rPr>
                <w:rFonts w:ascii="Arial" w:hAnsi="Arial" w:cs="Arial"/>
                <w:color w:val="262626" w:themeColor="text1" w:themeTint="D9"/>
              </w:rPr>
              <w:t>)</w:t>
            </w:r>
          </w:p>
          <w:p w14:paraId="3EDDFE76" w14:textId="13526A20" w:rsidR="00F61CA2" w:rsidRPr="008B1588" w:rsidRDefault="003266C6" w:rsidP="00CD4D8A">
            <w:pPr>
              <w:rPr>
                <w:rFonts w:ascii="Arial" w:hAnsi="Arial" w:cs="Arial"/>
                <w:color w:val="262626" w:themeColor="text1" w:themeTint="D9"/>
              </w:rPr>
            </w:pPr>
            <w:r w:rsidRPr="008B1588">
              <w:rPr>
                <w:rFonts w:ascii="Arial" w:hAnsi="Arial" w:cs="Arial"/>
                <w:color w:val="262626" w:themeColor="text1" w:themeTint="D9"/>
              </w:rPr>
              <w:t>Programación Orientada a Objetos</w:t>
            </w:r>
          </w:p>
          <w:p w14:paraId="2AD8C2B5" w14:textId="77777777" w:rsidR="003266C6" w:rsidRPr="008B1588" w:rsidRDefault="003266C6" w:rsidP="00CD4D8A">
            <w:pPr>
              <w:rPr>
                <w:rFonts w:ascii="Arial" w:hAnsi="Arial" w:cs="Arial"/>
                <w:color w:val="262626" w:themeColor="text1" w:themeTint="D9"/>
              </w:rPr>
            </w:pPr>
            <w:r w:rsidRPr="008B1588">
              <w:rPr>
                <w:rFonts w:ascii="Arial" w:hAnsi="Arial" w:cs="Arial"/>
                <w:color w:val="262626" w:themeColor="text1" w:themeTint="D9"/>
              </w:rPr>
              <w:t>Control de Versiones</w:t>
            </w:r>
          </w:p>
          <w:p w14:paraId="51627BE1" w14:textId="4A3759D4" w:rsidR="003266C6" w:rsidRDefault="003266C6" w:rsidP="00CD4D8A">
            <w:pPr>
              <w:rPr>
                <w:rFonts w:ascii="Arial" w:hAnsi="Arial" w:cs="Arial"/>
                <w:color w:val="262626" w:themeColor="text1" w:themeTint="D9"/>
              </w:rPr>
            </w:pPr>
            <w:r w:rsidRPr="008B1588">
              <w:rPr>
                <w:rFonts w:ascii="Arial" w:hAnsi="Arial" w:cs="Arial"/>
                <w:color w:val="262626" w:themeColor="text1" w:themeTint="D9"/>
              </w:rPr>
              <w:t>Sistemas Operativos</w:t>
            </w:r>
          </w:p>
          <w:p w14:paraId="0F2AC5C8" w14:textId="1E39774F" w:rsidR="00633462" w:rsidRPr="008B1588" w:rsidRDefault="00633462" w:rsidP="00CD4D8A">
            <w:pPr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Desarrollo Web Full Stack</w:t>
            </w:r>
          </w:p>
          <w:p w14:paraId="4B08C8C8" w14:textId="77777777" w:rsidR="003266C6" w:rsidRPr="008B1588" w:rsidRDefault="003266C6" w:rsidP="00CD4D8A">
            <w:pPr>
              <w:rPr>
                <w:rFonts w:ascii="Arial" w:hAnsi="Arial" w:cs="Arial"/>
                <w:color w:val="262626" w:themeColor="text1" w:themeTint="D9"/>
              </w:rPr>
            </w:pPr>
            <w:r w:rsidRPr="008B1588">
              <w:rPr>
                <w:rFonts w:ascii="Arial" w:hAnsi="Arial" w:cs="Arial"/>
                <w:color w:val="262626" w:themeColor="text1" w:themeTint="D9"/>
              </w:rPr>
              <w:t>Bash Scripting</w:t>
            </w:r>
          </w:p>
          <w:p w14:paraId="4B44E82A" w14:textId="3C4C7822" w:rsidR="00725CAE" w:rsidRDefault="00DD5AA7" w:rsidP="00CD4D8A">
            <w:pPr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 xml:space="preserve">Bases de </w:t>
            </w:r>
            <w:r w:rsidR="00AF7D29">
              <w:rPr>
                <w:rFonts w:ascii="Arial" w:hAnsi="Arial" w:cs="Arial"/>
                <w:color w:val="262626" w:themeColor="text1" w:themeTint="D9"/>
              </w:rPr>
              <w:t>D</w:t>
            </w:r>
            <w:r>
              <w:rPr>
                <w:rFonts w:ascii="Arial" w:hAnsi="Arial" w:cs="Arial"/>
                <w:color w:val="262626" w:themeColor="text1" w:themeTint="D9"/>
              </w:rPr>
              <w:t>atos</w:t>
            </w:r>
          </w:p>
          <w:p w14:paraId="53739465" w14:textId="77777777" w:rsidR="00DD5AA7" w:rsidRPr="008B1588" w:rsidRDefault="00DD5AA7" w:rsidP="00CD4D8A">
            <w:pPr>
              <w:rPr>
                <w:rFonts w:ascii="Arial" w:hAnsi="Arial" w:cs="Arial"/>
                <w:color w:val="262626" w:themeColor="text1" w:themeTint="D9"/>
              </w:rPr>
            </w:pPr>
          </w:p>
          <w:p w14:paraId="2F0C6552" w14:textId="03D54FDA" w:rsidR="008E36EA" w:rsidRPr="008B1588" w:rsidRDefault="008E36EA" w:rsidP="00CD4D8A">
            <w:pPr>
              <w:rPr>
                <w:rFonts w:ascii="Arial" w:hAnsi="Arial" w:cs="Arial"/>
                <w:b/>
                <w:bCs/>
                <w:color w:val="2B6C89"/>
                <w:sz w:val="28"/>
                <w:szCs w:val="36"/>
              </w:rPr>
            </w:pPr>
            <w:r w:rsidRPr="008B1588">
              <w:rPr>
                <w:rFonts w:ascii="Arial" w:hAnsi="Arial" w:cs="Arial"/>
                <w:b/>
                <w:bCs/>
                <w:color w:val="2B6C89"/>
                <w:sz w:val="28"/>
                <w:szCs w:val="36"/>
              </w:rPr>
              <w:t xml:space="preserve">Habilidades </w:t>
            </w:r>
            <w:r w:rsidR="0053189D" w:rsidRPr="008B1588">
              <w:rPr>
                <w:rFonts w:ascii="Arial" w:hAnsi="Arial" w:cs="Arial"/>
                <w:b/>
                <w:bCs/>
                <w:color w:val="2B6C89"/>
                <w:sz w:val="28"/>
                <w:szCs w:val="36"/>
              </w:rPr>
              <w:t>blandas</w:t>
            </w:r>
          </w:p>
          <w:p w14:paraId="0B0EDF67" w14:textId="77777777" w:rsidR="003266C6" w:rsidRPr="008B1588" w:rsidRDefault="003266C6" w:rsidP="00CD4D8A">
            <w:pPr>
              <w:rPr>
                <w:rFonts w:ascii="Arial" w:hAnsi="Arial" w:cs="Arial"/>
                <w:color w:val="262626" w:themeColor="text1" w:themeTint="D9"/>
              </w:rPr>
            </w:pPr>
            <w:r w:rsidRPr="008B1588">
              <w:rPr>
                <w:rFonts w:ascii="Arial" w:hAnsi="Arial" w:cs="Arial"/>
                <w:color w:val="262626" w:themeColor="text1" w:themeTint="D9"/>
              </w:rPr>
              <w:t>Propiedad Colectiva</w:t>
            </w:r>
          </w:p>
          <w:p w14:paraId="2C33AED2" w14:textId="77777777" w:rsidR="003266C6" w:rsidRPr="008B1588" w:rsidRDefault="003266C6" w:rsidP="00CD4D8A">
            <w:pPr>
              <w:rPr>
                <w:rFonts w:ascii="Arial" w:hAnsi="Arial" w:cs="Arial"/>
                <w:color w:val="262626" w:themeColor="text1" w:themeTint="D9"/>
              </w:rPr>
            </w:pPr>
            <w:r w:rsidRPr="008B1588">
              <w:rPr>
                <w:rFonts w:ascii="Arial" w:hAnsi="Arial" w:cs="Arial"/>
                <w:color w:val="262626" w:themeColor="text1" w:themeTint="D9"/>
              </w:rPr>
              <w:t>Enseñanza y Comunicación</w:t>
            </w:r>
          </w:p>
          <w:p w14:paraId="3B3918FB" w14:textId="77777777" w:rsidR="003266C6" w:rsidRPr="008B1588" w:rsidRDefault="003266C6" w:rsidP="00CD4D8A">
            <w:pPr>
              <w:rPr>
                <w:rFonts w:ascii="Arial" w:hAnsi="Arial" w:cs="Arial"/>
                <w:color w:val="262626" w:themeColor="text1" w:themeTint="D9"/>
              </w:rPr>
            </w:pPr>
            <w:r w:rsidRPr="008B1588">
              <w:rPr>
                <w:rFonts w:ascii="Arial" w:hAnsi="Arial" w:cs="Arial"/>
                <w:color w:val="262626" w:themeColor="text1" w:themeTint="D9"/>
              </w:rPr>
              <w:t>Empatía</w:t>
            </w:r>
          </w:p>
          <w:p w14:paraId="08E6675D" w14:textId="77777777" w:rsidR="003266C6" w:rsidRPr="008B1588" w:rsidRDefault="003266C6" w:rsidP="00CD4D8A">
            <w:pPr>
              <w:rPr>
                <w:rFonts w:ascii="Arial" w:hAnsi="Arial" w:cs="Arial"/>
                <w:color w:val="262626" w:themeColor="text1" w:themeTint="D9"/>
              </w:rPr>
            </w:pPr>
            <w:r w:rsidRPr="008B1588">
              <w:rPr>
                <w:rFonts w:ascii="Arial" w:hAnsi="Arial" w:cs="Arial"/>
                <w:color w:val="262626" w:themeColor="text1" w:themeTint="D9"/>
              </w:rPr>
              <w:t>Trabajo en Equipo</w:t>
            </w:r>
          </w:p>
          <w:p w14:paraId="2D2C1CC4" w14:textId="043C3963" w:rsidR="00DD5AA7" w:rsidRPr="008B1588" w:rsidRDefault="003266C6" w:rsidP="00CD4D8A">
            <w:pPr>
              <w:rPr>
                <w:rFonts w:ascii="Arial" w:hAnsi="Arial" w:cs="Arial"/>
                <w:color w:val="262626" w:themeColor="text1" w:themeTint="D9"/>
              </w:rPr>
            </w:pPr>
            <w:r w:rsidRPr="008B1588">
              <w:rPr>
                <w:rFonts w:ascii="Arial" w:hAnsi="Arial" w:cs="Arial"/>
                <w:color w:val="262626" w:themeColor="text1" w:themeTint="D9"/>
              </w:rPr>
              <w:t>Resolución de Problemas</w:t>
            </w:r>
          </w:p>
          <w:p w14:paraId="5057A9A7" w14:textId="433AC4B6" w:rsidR="00C96ECC" w:rsidRPr="008B1588" w:rsidRDefault="00C96ECC" w:rsidP="00CD4D8A">
            <w:pPr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284" w:type="dxa"/>
          </w:tcPr>
          <w:p w14:paraId="4E143EC3" w14:textId="0E55EEDE" w:rsidR="00222D15" w:rsidRPr="008B1588" w:rsidRDefault="00222D15" w:rsidP="00222D15">
            <w:pPr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6520" w:type="dxa"/>
          </w:tcPr>
          <w:p w14:paraId="79B8A989" w14:textId="0D8B3D5D" w:rsidR="0007242C" w:rsidRPr="008B1588" w:rsidRDefault="00E13BBB" w:rsidP="00C74C26">
            <w:pPr>
              <w:rPr>
                <w:rFonts w:ascii="Arial" w:hAnsi="Arial" w:cs="Arial"/>
                <w:b/>
                <w:bCs/>
                <w:color w:val="2B6C89"/>
                <w:sz w:val="28"/>
                <w:szCs w:val="36"/>
              </w:rPr>
            </w:pPr>
            <w:r w:rsidRPr="008B1588">
              <w:rPr>
                <w:rFonts w:ascii="Arial" w:hAnsi="Arial" w:cs="Arial"/>
                <w:b/>
                <w:bCs/>
                <w:color w:val="2B6C89"/>
                <w:sz w:val="28"/>
                <w:szCs w:val="36"/>
              </w:rPr>
              <w:t>Experiencia</w:t>
            </w:r>
          </w:p>
        </w:tc>
      </w:tr>
      <w:tr w:rsidR="000F2D58" w:rsidRPr="008B1588" w14:paraId="15B7DF25" w14:textId="77777777" w:rsidTr="00E10CEC">
        <w:trPr>
          <w:gridAfter w:val="3"/>
          <w:wAfter w:w="6030" w:type="dxa"/>
          <w:trHeight w:val="179"/>
        </w:trPr>
        <w:tc>
          <w:tcPr>
            <w:tcW w:w="3261" w:type="dxa"/>
            <w:vMerge/>
          </w:tcPr>
          <w:p w14:paraId="6C31F4F6" w14:textId="77777777" w:rsidR="00093123" w:rsidRPr="008B1588" w:rsidRDefault="00093123" w:rsidP="00376913">
            <w:pPr>
              <w:pStyle w:val="Ttulo1"/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284" w:type="dxa"/>
          </w:tcPr>
          <w:p w14:paraId="538F847E" w14:textId="77777777" w:rsidR="00093123" w:rsidRPr="008B1588" w:rsidRDefault="00093123" w:rsidP="00222D15">
            <w:pPr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6520" w:type="dxa"/>
          </w:tcPr>
          <w:p w14:paraId="43DAAAD1" w14:textId="275E3933" w:rsidR="00093123" w:rsidRPr="008B1588" w:rsidRDefault="00E13BBB" w:rsidP="00CF2010">
            <w:pPr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</w:pPr>
            <w:r w:rsidRPr="008B1588"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>Soporte IT</w:t>
            </w:r>
            <w:r w:rsidR="00093123" w:rsidRPr="008B1588"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 xml:space="preserve"> </w:t>
            </w:r>
            <w:r w:rsidR="0007242C" w:rsidRPr="008B1588"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>–</w:t>
            </w:r>
            <w:r w:rsidR="00093123" w:rsidRPr="008B1588"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 xml:space="preserve"> </w:t>
            </w:r>
            <w:r w:rsidR="0007242C" w:rsidRPr="008B1588"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>Facultad de ingeniería</w:t>
            </w:r>
            <w:r w:rsidR="00093123" w:rsidRPr="008B1588"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 xml:space="preserve">, </w:t>
            </w:r>
            <w:r w:rsidR="0007242C" w:rsidRPr="008B1588"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>Universidad Nacional de La Plata</w:t>
            </w:r>
            <w:r w:rsidR="00093123" w:rsidRPr="008B1588"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 xml:space="preserve"> </w:t>
            </w:r>
            <w:r w:rsidR="003947BB" w:rsidRPr="008B1588"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>–</w:t>
            </w:r>
            <w:r w:rsidR="00093123" w:rsidRPr="008B1588"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 xml:space="preserve"> </w:t>
            </w:r>
            <w:r w:rsidR="003947BB" w:rsidRPr="008B1588"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>2022-</w:t>
            </w:r>
            <w:r w:rsidR="00D8057F" w:rsidRPr="008B1588"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>Actualidad</w:t>
            </w:r>
          </w:p>
        </w:tc>
      </w:tr>
      <w:tr w:rsidR="000F2D58" w:rsidRPr="008B1588" w14:paraId="16A6CD35" w14:textId="77777777" w:rsidTr="008B1588">
        <w:trPr>
          <w:gridAfter w:val="3"/>
          <w:wAfter w:w="6030" w:type="dxa"/>
          <w:trHeight w:val="1612"/>
        </w:trPr>
        <w:tc>
          <w:tcPr>
            <w:tcW w:w="3261" w:type="dxa"/>
            <w:vMerge/>
          </w:tcPr>
          <w:p w14:paraId="49F844B0" w14:textId="77777777" w:rsidR="00222D15" w:rsidRPr="008B1588" w:rsidRDefault="00222D15" w:rsidP="00376913">
            <w:pPr>
              <w:pStyle w:val="Ttulo1"/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284" w:type="dxa"/>
          </w:tcPr>
          <w:p w14:paraId="54700142" w14:textId="77777777" w:rsidR="00222D15" w:rsidRPr="008B1588" w:rsidRDefault="00222D15" w:rsidP="00222D15">
            <w:pPr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6520" w:type="dxa"/>
          </w:tcPr>
          <w:p w14:paraId="3133F8E2" w14:textId="77777777" w:rsidR="008B1588" w:rsidRDefault="008B1588" w:rsidP="001D6651">
            <w:pPr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Tendido, mantenimiento y configuración de</w:t>
            </w:r>
            <w:r w:rsidR="004B1931" w:rsidRPr="008B1588">
              <w:rPr>
                <w:rFonts w:ascii="Arial" w:hAnsi="Arial" w:cs="Arial"/>
                <w:color w:val="262626" w:themeColor="text1" w:themeTint="D9"/>
              </w:rPr>
              <w:t xml:space="preserve"> redes telefónicas </w:t>
            </w:r>
            <w:r w:rsidR="008E36EA" w:rsidRPr="008B1588">
              <w:rPr>
                <w:rFonts w:ascii="Arial" w:hAnsi="Arial" w:cs="Arial"/>
                <w:color w:val="262626" w:themeColor="text1" w:themeTint="D9"/>
              </w:rPr>
              <w:t>y de</w:t>
            </w:r>
            <w:r w:rsidR="004B1931" w:rsidRPr="008B1588">
              <w:rPr>
                <w:rFonts w:ascii="Arial" w:hAnsi="Arial" w:cs="Arial"/>
                <w:color w:val="262626" w:themeColor="text1" w:themeTint="D9"/>
              </w:rPr>
              <w:t xml:space="preserve"> internet con más de 2000 dispositivos</w:t>
            </w:r>
            <w:r>
              <w:rPr>
                <w:rFonts w:ascii="Arial" w:hAnsi="Arial" w:cs="Arial"/>
                <w:color w:val="262626" w:themeColor="text1" w:themeTint="D9"/>
              </w:rPr>
              <w:t xml:space="preserve"> activos</w:t>
            </w:r>
            <w:r w:rsidR="004B1931" w:rsidRPr="008B1588">
              <w:rPr>
                <w:rFonts w:ascii="Arial" w:hAnsi="Arial" w:cs="Arial"/>
                <w:color w:val="262626" w:themeColor="text1" w:themeTint="D9"/>
              </w:rPr>
              <w:t>.</w:t>
            </w:r>
          </w:p>
          <w:p w14:paraId="0E3EB4B2" w14:textId="39F2AF75" w:rsidR="00222D15" w:rsidRPr="008B1588" w:rsidRDefault="008B1588" w:rsidP="008B1588">
            <w:pPr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Reparación de dispositivos electrónicos</w:t>
            </w:r>
            <w:r w:rsidR="004B1931" w:rsidRPr="008B1588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>
              <w:rPr>
                <w:rFonts w:ascii="Arial" w:hAnsi="Arial" w:cs="Arial"/>
                <w:color w:val="262626" w:themeColor="text1" w:themeTint="D9"/>
              </w:rPr>
              <w:t>(ordenadores, periféricos, impresoras, etcétera).</w:t>
            </w:r>
          </w:p>
        </w:tc>
      </w:tr>
      <w:tr w:rsidR="000F2D58" w:rsidRPr="008B1588" w14:paraId="7A979A02" w14:textId="77777777" w:rsidTr="00E10CEC">
        <w:trPr>
          <w:gridAfter w:val="3"/>
          <w:wAfter w:w="6030" w:type="dxa"/>
          <w:trHeight w:val="306"/>
        </w:trPr>
        <w:tc>
          <w:tcPr>
            <w:tcW w:w="3261" w:type="dxa"/>
            <w:vMerge/>
          </w:tcPr>
          <w:p w14:paraId="181B3B1B" w14:textId="77777777" w:rsidR="009B6E06" w:rsidRPr="008B1588" w:rsidRDefault="009B6E06" w:rsidP="00376913">
            <w:pPr>
              <w:pStyle w:val="Ttulo1"/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284" w:type="dxa"/>
          </w:tcPr>
          <w:p w14:paraId="67B72DE8" w14:textId="77777777" w:rsidR="009B6E06" w:rsidRPr="008B1588" w:rsidRDefault="009B6E06" w:rsidP="00222D15">
            <w:pPr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6520" w:type="dxa"/>
          </w:tcPr>
          <w:p w14:paraId="796918D6" w14:textId="28B04DA9" w:rsidR="009B6E06" w:rsidRPr="008B1588" w:rsidRDefault="003266C6" w:rsidP="00876C60">
            <w:pPr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  <w:u w:val="single"/>
              </w:rPr>
            </w:pPr>
            <w:r w:rsidRPr="008B1588"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>Pasante</w:t>
            </w:r>
            <w:r w:rsidR="009B6E06" w:rsidRPr="008B1588"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>-UNITEC</w:t>
            </w:r>
            <w:r w:rsidR="0007242C" w:rsidRPr="008B1588"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>, Universidad Nacional de La Plata</w:t>
            </w:r>
            <w:r w:rsidR="003947BB" w:rsidRPr="008B1588"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>–2021-2022</w:t>
            </w:r>
          </w:p>
        </w:tc>
      </w:tr>
      <w:tr w:rsidR="000F2D58" w:rsidRPr="008B1588" w14:paraId="327B5B91" w14:textId="77777777" w:rsidTr="008B1588">
        <w:trPr>
          <w:gridAfter w:val="3"/>
          <w:wAfter w:w="6030" w:type="dxa"/>
          <w:trHeight w:val="1324"/>
        </w:trPr>
        <w:tc>
          <w:tcPr>
            <w:tcW w:w="3261" w:type="dxa"/>
            <w:vMerge/>
          </w:tcPr>
          <w:p w14:paraId="24FC4274" w14:textId="77777777" w:rsidR="00222D15" w:rsidRPr="008B1588" w:rsidRDefault="00222D15" w:rsidP="00376913">
            <w:pPr>
              <w:pStyle w:val="Ttulo1"/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284" w:type="dxa"/>
          </w:tcPr>
          <w:p w14:paraId="7C8E1C33" w14:textId="77777777" w:rsidR="00222D15" w:rsidRPr="008B1588" w:rsidRDefault="00222D15" w:rsidP="00222D15">
            <w:pPr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6520" w:type="dxa"/>
          </w:tcPr>
          <w:p w14:paraId="1DFDF3B6" w14:textId="38F75668" w:rsidR="00243E30" w:rsidRPr="008B1588" w:rsidRDefault="003266C6" w:rsidP="001D6651">
            <w:pPr>
              <w:rPr>
                <w:rFonts w:ascii="Arial" w:hAnsi="Arial" w:cs="Arial"/>
                <w:color w:val="262626" w:themeColor="text1" w:themeTint="D9"/>
              </w:rPr>
            </w:pPr>
            <w:r w:rsidRPr="008B1588">
              <w:rPr>
                <w:rFonts w:ascii="Arial" w:hAnsi="Arial" w:cs="Arial"/>
                <w:color w:val="262626" w:themeColor="text1" w:themeTint="D9"/>
              </w:rPr>
              <w:t>Desarroll</w:t>
            </w:r>
            <w:r w:rsidR="00D8057F" w:rsidRPr="008B1588">
              <w:rPr>
                <w:rFonts w:ascii="Arial" w:hAnsi="Arial" w:cs="Arial"/>
                <w:color w:val="262626" w:themeColor="text1" w:themeTint="D9"/>
              </w:rPr>
              <w:t>o</w:t>
            </w:r>
            <w:r w:rsidRPr="008B1588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="00D8057F" w:rsidRPr="008B1588">
              <w:rPr>
                <w:rFonts w:ascii="Arial" w:hAnsi="Arial" w:cs="Arial"/>
                <w:color w:val="262626" w:themeColor="text1" w:themeTint="D9"/>
              </w:rPr>
              <w:t xml:space="preserve">de </w:t>
            </w:r>
            <w:r w:rsidRPr="008B1588">
              <w:rPr>
                <w:rFonts w:ascii="Arial" w:hAnsi="Arial" w:cs="Arial"/>
                <w:color w:val="262626" w:themeColor="text1" w:themeTint="D9"/>
              </w:rPr>
              <w:t xml:space="preserve">una aplicación móvil que permite que profesionales de la salud monitoricen en tiempo real los signos vitales de sus pacientes. </w:t>
            </w:r>
            <w:r w:rsidR="00DD5AA7">
              <w:rPr>
                <w:rFonts w:ascii="Arial" w:hAnsi="Arial" w:cs="Arial"/>
                <w:color w:val="262626" w:themeColor="text1" w:themeTint="D9"/>
              </w:rPr>
              <w:t>Tecnologías utilizadas:</w:t>
            </w:r>
            <w:r w:rsidR="00DD5AA7" w:rsidRPr="00DD5AA7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="00DD5AA7" w:rsidRPr="008B1588">
              <w:rPr>
                <w:rFonts w:ascii="Arial" w:hAnsi="Arial" w:cs="Arial"/>
                <w:color w:val="262626" w:themeColor="text1" w:themeTint="D9"/>
              </w:rPr>
              <w:t>React</w:t>
            </w:r>
            <w:r w:rsidRPr="008B1588">
              <w:rPr>
                <w:rFonts w:ascii="Arial" w:hAnsi="Arial" w:cs="Arial"/>
                <w:color w:val="262626" w:themeColor="text1" w:themeTint="D9"/>
              </w:rPr>
              <w:t xml:space="preserve"> Native, Firebase, Redux y Expo. </w:t>
            </w:r>
          </w:p>
        </w:tc>
      </w:tr>
      <w:tr w:rsidR="000F2D58" w:rsidRPr="008B1588" w14:paraId="2BF7B569" w14:textId="6B795216" w:rsidTr="00E10CEC">
        <w:trPr>
          <w:gridAfter w:val="1"/>
          <w:wAfter w:w="5198" w:type="dxa"/>
          <w:trHeight w:val="145"/>
        </w:trPr>
        <w:tc>
          <w:tcPr>
            <w:tcW w:w="3261" w:type="dxa"/>
            <w:vMerge/>
          </w:tcPr>
          <w:p w14:paraId="2804FDFE" w14:textId="77777777" w:rsidR="003947BB" w:rsidRPr="008B1588" w:rsidRDefault="003947BB" w:rsidP="00D5502F">
            <w:pPr>
              <w:pStyle w:val="Ttulo1"/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284" w:type="dxa"/>
          </w:tcPr>
          <w:p w14:paraId="6290B67D" w14:textId="1246E7F2" w:rsidR="003947BB" w:rsidRPr="008B1588" w:rsidRDefault="003947BB" w:rsidP="00D5502F">
            <w:pPr>
              <w:rPr>
                <w:rFonts w:ascii="Arial" w:hAnsi="Arial" w:cs="Arial"/>
                <w:b/>
                <w:bCs/>
                <w:color w:val="262626" w:themeColor="text1" w:themeTint="D9"/>
              </w:rPr>
            </w:pPr>
          </w:p>
        </w:tc>
        <w:tc>
          <w:tcPr>
            <w:tcW w:w="6520" w:type="dxa"/>
          </w:tcPr>
          <w:p w14:paraId="58079862" w14:textId="05C08207" w:rsidR="003947BB" w:rsidRPr="008B1588" w:rsidRDefault="00D8057F" w:rsidP="00D5502F">
            <w:pPr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</w:pPr>
            <w:r w:rsidRPr="008B1588"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 xml:space="preserve">Tutor privado </w:t>
            </w:r>
            <w:r w:rsidR="003947BB" w:rsidRPr="008B1588"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>– 2022-</w:t>
            </w:r>
            <w:r w:rsidRPr="008B1588"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>Actualidad</w:t>
            </w:r>
          </w:p>
        </w:tc>
        <w:tc>
          <w:tcPr>
            <w:tcW w:w="832" w:type="dxa"/>
            <w:gridSpan w:val="2"/>
          </w:tcPr>
          <w:p w14:paraId="284EFF0B" w14:textId="0C524AE1" w:rsidR="003947BB" w:rsidRPr="008B1588" w:rsidRDefault="003947BB" w:rsidP="00D5502F">
            <w:pPr>
              <w:spacing w:after="180" w:line="252" w:lineRule="auto"/>
              <w:rPr>
                <w:rFonts w:ascii="Arial" w:hAnsi="Arial" w:cs="Arial"/>
                <w:color w:val="262626" w:themeColor="text1" w:themeTint="D9"/>
              </w:rPr>
            </w:pPr>
          </w:p>
        </w:tc>
      </w:tr>
      <w:tr w:rsidR="00E10CEC" w:rsidRPr="008B1588" w14:paraId="405CDA40" w14:textId="77777777" w:rsidTr="00F61CA2">
        <w:trPr>
          <w:trHeight w:val="1282"/>
        </w:trPr>
        <w:tc>
          <w:tcPr>
            <w:tcW w:w="3261" w:type="dxa"/>
            <w:vMerge/>
          </w:tcPr>
          <w:p w14:paraId="7C9BCA52" w14:textId="77777777" w:rsidR="00B24FBA" w:rsidRPr="008B1588" w:rsidRDefault="00B24FBA" w:rsidP="00D5502F">
            <w:pPr>
              <w:pStyle w:val="Ttulo1"/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284" w:type="dxa"/>
          </w:tcPr>
          <w:p w14:paraId="7FADB115" w14:textId="77777777" w:rsidR="00B24FBA" w:rsidRPr="008B1588" w:rsidRDefault="00B24FBA" w:rsidP="00D5502F">
            <w:pPr>
              <w:rPr>
                <w:rFonts w:ascii="Arial" w:hAnsi="Arial" w:cs="Arial"/>
                <w:b/>
                <w:bCs/>
                <w:color w:val="262626" w:themeColor="text1" w:themeTint="D9"/>
              </w:rPr>
            </w:pPr>
          </w:p>
        </w:tc>
        <w:tc>
          <w:tcPr>
            <w:tcW w:w="6520" w:type="dxa"/>
          </w:tcPr>
          <w:p w14:paraId="03E2B6CA" w14:textId="77777777" w:rsidR="00D8057F" w:rsidRPr="008B1588" w:rsidRDefault="00D8057F" w:rsidP="00D5502F">
            <w:pPr>
              <w:rPr>
                <w:rFonts w:ascii="Arial" w:hAnsi="Arial" w:cs="Arial"/>
                <w:color w:val="262626" w:themeColor="text1" w:themeTint="D9"/>
              </w:rPr>
            </w:pPr>
            <w:r w:rsidRPr="008B1588">
              <w:rPr>
                <w:rFonts w:ascii="Arial" w:hAnsi="Arial" w:cs="Arial"/>
                <w:color w:val="262626" w:themeColor="text1" w:themeTint="D9"/>
              </w:rPr>
              <w:t>C</w:t>
            </w:r>
            <w:r w:rsidR="003266C6" w:rsidRPr="008B1588">
              <w:rPr>
                <w:rFonts w:ascii="Arial" w:hAnsi="Arial" w:cs="Arial"/>
                <w:color w:val="262626" w:themeColor="text1" w:themeTint="D9"/>
              </w:rPr>
              <w:t xml:space="preserve">lases particulares </w:t>
            </w:r>
            <w:r w:rsidRPr="008B1588">
              <w:rPr>
                <w:rFonts w:ascii="Arial" w:hAnsi="Arial" w:cs="Arial"/>
                <w:color w:val="262626" w:themeColor="text1" w:themeTint="D9"/>
              </w:rPr>
              <w:t xml:space="preserve">de matemáticas, inglés y ciencias de la computación </w:t>
            </w:r>
            <w:r w:rsidR="003266C6" w:rsidRPr="008B1588">
              <w:rPr>
                <w:rFonts w:ascii="Arial" w:hAnsi="Arial" w:cs="Arial"/>
                <w:color w:val="262626" w:themeColor="text1" w:themeTint="D9"/>
              </w:rPr>
              <w:t xml:space="preserve">a estudiantes de </w:t>
            </w:r>
            <w:r w:rsidRPr="008B1588">
              <w:rPr>
                <w:rFonts w:ascii="Arial" w:hAnsi="Arial" w:cs="Arial"/>
                <w:color w:val="262626" w:themeColor="text1" w:themeTint="D9"/>
              </w:rPr>
              <w:t>nivel primario, secundario e ingreso universitario</w:t>
            </w:r>
            <w:r w:rsidR="003266C6" w:rsidRPr="008B1588">
              <w:rPr>
                <w:rFonts w:ascii="Arial" w:hAnsi="Arial" w:cs="Arial"/>
                <w:color w:val="262626" w:themeColor="text1" w:themeTint="D9"/>
              </w:rPr>
              <w:t>.</w:t>
            </w:r>
          </w:p>
          <w:p w14:paraId="456F783A" w14:textId="1D6E0DAD" w:rsidR="00B24FBA" w:rsidRPr="008B1588" w:rsidRDefault="00D8057F" w:rsidP="00D5502F">
            <w:pPr>
              <w:rPr>
                <w:rFonts w:ascii="Arial" w:hAnsi="Arial" w:cs="Arial"/>
                <w:color w:val="262626" w:themeColor="text1" w:themeTint="D9"/>
              </w:rPr>
            </w:pPr>
            <w:r w:rsidRPr="008B1588">
              <w:rPr>
                <w:rFonts w:ascii="Arial" w:hAnsi="Arial" w:cs="Arial"/>
                <w:color w:val="262626" w:themeColor="text1" w:themeTint="D9"/>
              </w:rPr>
              <w:t>Mejor</w:t>
            </w:r>
            <w:r w:rsidR="00DD5AA7">
              <w:rPr>
                <w:rFonts w:ascii="Arial" w:hAnsi="Arial" w:cs="Arial"/>
                <w:color w:val="262626" w:themeColor="text1" w:themeTint="D9"/>
              </w:rPr>
              <w:t>as en</w:t>
            </w:r>
            <w:r w:rsidRPr="008B1588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="003266C6" w:rsidRPr="008B1588">
              <w:rPr>
                <w:rFonts w:ascii="Arial" w:hAnsi="Arial" w:cs="Arial"/>
                <w:color w:val="262626" w:themeColor="text1" w:themeTint="D9"/>
              </w:rPr>
              <w:t xml:space="preserve">mis habilidades </w:t>
            </w:r>
            <w:r w:rsidR="008E36EA" w:rsidRPr="008B1588">
              <w:rPr>
                <w:rFonts w:ascii="Arial" w:hAnsi="Arial" w:cs="Arial"/>
                <w:color w:val="262626" w:themeColor="text1" w:themeTint="D9"/>
              </w:rPr>
              <w:t>de comunicación</w:t>
            </w:r>
            <w:r w:rsidR="009B6E98" w:rsidRPr="008B1588">
              <w:rPr>
                <w:rFonts w:ascii="Arial" w:hAnsi="Arial" w:cs="Arial"/>
                <w:color w:val="262626" w:themeColor="text1" w:themeTint="D9"/>
              </w:rPr>
              <w:t xml:space="preserve"> y enseñanza</w:t>
            </w:r>
            <w:r w:rsidR="008E36EA" w:rsidRPr="008B1588">
              <w:rPr>
                <w:rFonts w:ascii="Arial" w:hAnsi="Arial" w:cs="Arial"/>
                <w:color w:val="262626" w:themeColor="text1" w:themeTint="D9"/>
              </w:rPr>
              <w:t>.</w:t>
            </w:r>
          </w:p>
        </w:tc>
        <w:tc>
          <w:tcPr>
            <w:tcW w:w="487" w:type="dxa"/>
          </w:tcPr>
          <w:p w14:paraId="60641DD0" w14:textId="77777777" w:rsidR="00B24FBA" w:rsidRPr="008B1588" w:rsidRDefault="00B24FBA" w:rsidP="00D5502F">
            <w:pPr>
              <w:jc w:val="right"/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5543" w:type="dxa"/>
            <w:gridSpan w:val="2"/>
          </w:tcPr>
          <w:p w14:paraId="7BD89F1B" w14:textId="77777777" w:rsidR="00B24FBA" w:rsidRPr="008B1588" w:rsidRDefault="00B24FBA" w:rsidP="00D5502F">
            <w:pPr>
              <w:spacing w:after="180" w:line="252" w:lineRule="auto"/>
              <w:rPr>
                <w:rFonts w:ascii="Arial" w:hAnsi="Arial" w:cs="Arial"/>
                <w:color w:val="262626" w:themeColor="text1" w:themeTint="D9"/>
              </w:rPr>
            </w:pPr>
          </w:p>
        </w:tc>
      </w:tr>
      <w:tr w:rsidR="000F2D58" w:rsidRPr="008B1588" w14:paraId="5F200FA1" w14:textId="77777777" w:rsidTr="00DD5AA7">
        <w:trPr>
          <w:gridAfter w:val="3"/>
          <w:wAfter w:w="6030" w:type="dxa"/>
          <w:trHeight w:val="1416"/>
        </w:trPr>
        <w:tc>
          <w:tcPr>
            <w:tcW w:w="3261" w:type="dxa"/>
            <w:vMerge/>
          </w:tcPr>
          <w:p w14:paraId="4174AA55" w14:textId="77777777" w:rsidR="00D5502F" w:rsidRPr="008B1588" w:rsidRDefault="00D5502F" w:rsidP="00D5502F">
            <w:pPr>
              <w:pStyle w:val="Ttulo1"/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284" w:type="dxa"/>
          </w:tcPr>
          <w:p w14:paraId="33B764DB" w14:textId="77777777" w:rsidR="00D5502F" w:rsidRPr="008B1588" w:rsidRDefault="00D5502F" w:rsidP="00D5502F">
            <w:pPr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6520" w:type="dxa"/>
          </w:tcPr>
          <w:p w14:paraId="5F69B173" w14:textId="77777777" w:rsidR="00D5502F" w:rsidRDefault="003266C6" w:rsidP="00D5502F">
            <w:pPr>
              <w:rPr>
                <w:rFonts w:ascii="Arial" w:hAnsi="Arial" w:cs="Arial"/>
                <w:b/>
                <w:bCs/>
                <w:color w:val="2B6C89"/>
                <w:sz w:val="28"/>
                <w:szCs w:val="36"/>
              </w:rPr>
            </w:pPr>
            <w:r w:rsidRPr="008B1588">
              <w:rPr>
                <w:rFonts w:ascii="Arial" w:hAnsi="Arial" w:cs="Arial"/>
                <w:b/>
                <w:bCs/>
                <w:color w:val="2B6C89"/>
                <w:sz w:val="28"/>
                <w:szCs w:val="36"/>
              </w:rPr>
              <w:t>Educación</w:t>
            </w:r>
          </w:p>
          <w:p w14:paraId="74C96A68" w14:textId="170A1E9A" w:rsidR="008B1588" w:rsidRPr="008B1588" w:rsidRDefault="008B1588" w:rsidP="008B1588">
            <w:pPr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</w:pPr>
            <w:r w:rsidRPr="008B1588"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>T</w:t>
            </w:r>
            <w:r w:rsidR="00BE0F5B"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>e</w:t>
            </w:r>
            <w:r w:rsidRPr="008B1588"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>cnic</w:t>
            </w:r>
            <w:r w:rsidR="00BE0F5B"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>atura en</w:t>
            </w:r>
            <w:r w:rsidRPr="008B1588"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 xml:space="preserve"> Electrónic</w:t>
            </w:r>
            <w:r w:rsidR="00BE0F5B"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>a</w:t>
            </w:r>
            <w:r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 xml:space="preserve"> </w:t>
            </w:r>
            <w:r w:rsidRPr="008B1588"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>–</w:t>
            </w:r>
            <w:r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 xml:space="preserve"> Finalizad</w:t>
            </w:r>
            <w:r w:rsidR="00BE0F5B"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>a</w:t>
            </w:r>
          </w:p>
          <w:p w14:paraId="1DA50791" w14:textId="1410C8B3" w:rsidR="00DD5AA7" w:rsidRPr="00DD5AA7" w:rsidRDefault="008B1588" w:rsidP="008B1588">
            <w:pPr>
              <w:rPr>
                <w:rFonts w:ascii="Arial" w:hAnsi="Arial" w:cs="Arial"/>
                <w:color w:val="262626" w:themeColor="text1" w:themeTint="D9"/>
                <w:sz w:val="22"/>
                <w:szCs w:val="28"/>
              </w:rPr>
            </w:pPr>
            <w:r w:rsidRPr="008B1588">
              <w:rPr>
                <w:rFonts w:ascii="Arial" w:hAnsi="Arial" w:cs="Arial"/>
                <w:color w:val="262626" w:themeColor="text1" w:themeTint="D9"/>
                <w:sz w:val="22"/>
                <w:szCs w:val="28"/>
              </w:rPr>
              <w:t>Albert Thomas, Escuela Técnica Nro. 6</w:t>
            </w:r>
          </w:p>
        </w:tc>
      </w:tr>
      <w:tr w:rsidR="000F2D58" w:rsidRPr="008B1588" w14:paraId="6E8D2AEF" w14:textId="77777777" w:rsidTr="00633462">
        <w:trPr>
          <w:gridAfter w:val="3"/>
          <w:wAfter w:w="6030" w:type="dxa"/>
          <w:trHeight w:val="1703"/>
        </w:trPr>
        <w:tc>
          <w:tcPr>
            <w:tcW w:w="3261" w:type="dxa"/>
            <w:vMerge/>
          </w:tcPr>
          <w:p w14:paraId="6C04780A" w14:textId="77777777" w:rsidR="003947BB" w:rsidRPr="008B1588" w:rsidRDefault="003947BB" w:rsidP="00D5502F">
            <w:pPr>
              <w:pStyle w:val="Ttulo1"/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284" w:type="dxa"/>
          </w:tcPr>
          <w:p w14:paraId="027E0EB3" w14:textId="77777777" w:rsidR="003947BB" w:rsidRPr="008B1588" w:rsidRDefault="003947BB" w:rsidP="00D5502F">
            <w:pPr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6520" w:type="dxa"/>
          </w:tcPr>
          <w:p w14:paraId="39B1F9AB" w14:textId="69BB25B7" w:rsidR="008A2948" w:rsidRPr="008B1588" w:rsidRDefault="00BE0F5B" w:rsidP="000972F8">
            <w:pPr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>i</w:t>
            </w:r>
            <w:r w:rsidRPr="008B1588"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>ngenier</w:t>
            </w:r>
            <w:r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>ía</w:t>
            </w:r>
            <w:r w:rsidR="003266C6" w:rsidRPr="008B1588"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 xml:space="preserve"> en Computación</w:t>
            </w:r>
            <w:r w:rsidR="008B1588"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 xml:space="preserve"> </w:t>
            </w:r>
            <w:r w:rsidR="008B1588" w:rsidRPr="008B1588"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>–</w:t>
            </w:r>
            <w:r w:rsidR="008B1588"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 xml:space="preserve"> </w:t>
            </w:r>
            <w:r w:rsidR="00633462"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>Tercer año (</w:t>
            </w:r>
            <w:r w:rsidR="003734DA"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>15 materias aprobadas</w:t>
            </w:r>
            <w:r w:rsidR="00633462"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>)</w:t>
            </w:r>
          </w:p>
          <w:p w14:paraId="39068E44" w14:textId="62F044FB" w:rsidR="00DD5AA7" w:rsidRPr="00DD5AA7" w:rsidRDefault="0007242C" w:rsidP="000972F8">
            <w:pPr>
              <w:rPr>
                <w:rFonts w:ascii="Arial" w:hAnsi="Arial" w:cs="Arial"/>
                <w:color w:val="262626" w:themeColor="text1" w:themeTint="D9"/>
                <w:sz w:val="22"/>
                <w:szCs w:val="28"/>
              </w:rPr>
            </w:pPr>
            <w:r w:rsidRPr="008B1588">
              <w:rPr>
                <w:rFonts w:ascii="Arial" w:hAnsi="Arial" w:cs="Arial"/>
                <w:color w:val="262626" w:themeColor="text1" w:themeTint="D9"/>
                <w:sz w:val="22"/>
                <w:szCs w:val="28"/>
              </w:rPr>
              <w:t xml:space="preserve">Facultad de </w:t>
            </w:r>
            <w:r w:rsidR="005B3DF4" w:rsidRPr="008B1588">
              <w:rPr>
                <w:rFonts w:ascii="Arial" w:hAnsi="Arial" w:cs="Arial"/>
                <w:color w:val="262626" w:themeColor="text1" w:themeTint="D9"/>
                <w:sz w:val="22"/>
                <w:szCs w:val="28"/>
              </w:rPr>
              <w:t>I</w:t>
            </w:r>
            <w:r w:rsidRPr="008B1588">
              <w:rPr>
                <w:rFonts w:ascii="Arial" w:hAnsi="Arial" w:cs="Arial"/>
                <w:color w:val="262626" w:themeColor="text1" w:themeTint="D9"/>
                <w:sz w:val="22"/>
                <w:szCs w:val="28"/>
              </w:rPr>
              <w:t xml:space="preserve">nformática e </w:t>
            </w:r>
            <w:r w:rsidR="005B3DF4" w:rsidRPr="008B1588">
              <w:rPr>
                <w:rFonts w:ascii="Arial" w:hAnsi="Arial" w:cs="Arial"/>
                <w:color w:val="262626" w:themeColor="text1" w:themeTint="D9"/>
                <w:sz w:val="22"/>
                <w:szCs w:val="28"/>
              </w:rPr>
              <w:t>I</w:t>
            </w:r>
            <w:r w:rsidRPr="008B1588">
              <w:rPr>
                <w:rFonts w:ascii="Arial" w:hAnsi="Arial" w:cs="Arial"/>
                <w:color w:val="262626" w:themeColor="text1" w:themeTint="D9"/>
                <w:sz w:val="22"/>
                <w:szCs w:val="28"/>
              </w:rPr>
              <w:t>ngeniería</w:t>
            </w:r>
            <w:r w:rsidR="003947BB" w:rsidRPr="008B1588">
              <w:rPr>
                <w:rFonts w:ascii="Arial" w:hAnsi="Arial" w:cs="Arial"/>
                <w:color w:val="262626" w:themeColor="text1" w:themeTint="D9"/>
                <w:sz w:val="22"/>
                <w:szCs w:val="28"/>
              </w:rPr>
              <w:t xml:space="preserve">, </w:t>
            </w:r>
            <w:r w:rsidRPr="008B1588">
              <w:rPr>
                <w:rFonts w:ascii="Arial" w:hAnsi="Arial" w:cs="Arial"/>
                <w:color w:val="262626" w:themeColor="text1" w:themeTint="D9"/>
                <w:sz w:val="22"/>
                <w:szCs w:val="28"/>
              </w:rPr>
              <w:t>Universidad Nacional de La Plata</w:t>
            </w:r>
            <w:r w:rsidR="003947BB" w:rsidRPr="008B1588">
              <w:rPr>
                <w:rFonts w:ascii="Arial" w:hAnsi="Arial" w:cs="Arial"/>
                <w:color w:val="262626" w:themeColor="text1" w:themeTint="D9"/>
                <w:sz w:val="22"/>
                <w:szCs w:val="28"/>
              </w:rPr>
              <w:t>.</w:t>
            </w:r>
          </w:p>
        </w:tc>
      </w:tr>
      <w:tr w:rsidR="000F2D58" w:rsidRPr="008B1588" w14:paraId="1B930815" w14:textId="77777777" w:rsidTr="008B1588">
        <w:trPr>
          <w:gridAfter w:val="3"/>
          <w:wAfter w:w="6030" w:type="dxa"/>
          <w:trHeight w:val="74"/>
        </w:trPr>
        <w:tc>
          <w:tcPr>
            <w:tcW w:w="3261" w:type="dxa"/>
            <w:vMerge/>
          </w:tcPr>
          <w:p w14:paraId="38B503E4" w14:textId="77777777" w:rsidR="005A1BC0" w:rsidRPr="008B1588" w:rsidRDefault="005A1BC0" w:rsidP="005A1BC0">
            <w:pPr>
              <w:pStyle w:val="Ttulo1"/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284" w:type="dxa"/>
          </w:tcPr>
          <w:p w14:paraId="13631F6B" w14:textId="77777777" w:rsidR="005A1BC0" w:rsidRPr="008B1588" w:rsidRDefault="005A1BC0" w:rsidP="005A1BC0">
            <w:pPr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6520" w:type="dxa"/>
          </w:tcPr>
          <w:p w14:paraId="3F6833AB" w14:textId="79399B95" w:rsidR="008E36EA" w:rsidRPr="008B1588" w:rsidRDefault="008B1588" w:rsidP="005A1BC0">
            <w:pPr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</w:pPr>
            <w:r w:rsidRPr="008B1588"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>Ciencia de Datos en Organizaciones</w:t>
            </w:r>
            <w:r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 xml:space="preserve"> </w:t>
            </w:r>
            <w:r w:rsidRPr="008B1588"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>–</w:t>
            </w:r>
            <w:r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 xml:space="preserve"> </w:t>
            </w:r>
            <w:r w:rsidR="00633462"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>Segundo año (</w:t>
            </w:r>
            <w:r w:rsidR="003734DA"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>8 materias aprobadas</w:t>
            </w:r>
            <w:r w:rsidR="00633462"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  <w:t>)</w:t>
            </w:r>
          </w:p>
        </w:tc>
      </w:tr>
      <w:tr w:rsidR="008E36EA" w:rsidRPr="008B1588" w14:paraId="545234BA" w14:textId="77777777" w:rsidTr="00E10CEC">
        <w:trPr>
          <w:gridAfter w:val="3"/>
          <w:wAfter w:w="6030" w:type="dxa"/>
          <w:trHeight w:val="621"/>
        </w:trPr>
        <w:tc>
          <w:tcPr>
            <w:tcW w:w="3261" w:type="dxa"/>
            <w:vMerge/>
          </w:tcPr>
          <w:p w14:paraId="72A9C2C0" w14:textId="77777777" w:rsidR="008E36EA" w:rsidRPr="008B1588" w:rsidRDefault="008E36EA" w:rsidP="008E36EA">
            <w:pPr>
              <w:pStyle w:val="Ttulo1"/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284" w:type="dxa"/>
          </w:tcPr>
          <w:p w14:paraId="75A137A2" w14:textId="77777777" w:rsidR="008E36EA" w:rsidRPr="008B1588" w:rsidRDefault="008E36EA" w:rsidP="008E36EA">
            <w:pPr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6520" w:type="dxa"/>
          </w:tcPr>
          <w:p w14:paraId="44E033AB" w14:textId="12E24A02" w:rsidR="008E36EA" w:rsidRPr="008B1588" w:rsidRDefault="008E36EA" w:rsidP="008E36EA">
            <w:pPr>
              <w:rPr>
                <w:rFonts w:ascii="Arial" w:hAnsi="Arial" w:cs="Arial"/>
                <w:b/>
                <w:bCs/>
                <w:color w:val="262626" w:themeColor="text1" w:themeTint="D9"/>
                <w:sz w:val="22"/>
                <w:szCs w:val="28"/>
              </w:rPr>
            </w:pPr>
            <w:r w:rsidRPr="008B1588">
              <w:rPr>
                <w:rFonts w:ascii="Arial" w:hAnsi="Arial" w:cs="Arial"/>
                <w:color w:val="262626" w:themeColor="text1" w:themeTint="D9"/>
                <w:sz w:val="22"/>
                <w:szCs w:val="28"/>
              </w:rPr>
              <w:t xml:space="preserve">Facultad de Ciencias Económicas, </w:t>
            </w:r>
            <w:r w:rsidR="00633462" w:rsidRPr="008B1588">
              <w:rPr>
                <w:rFonts w:ascii="Arial" w:hAnsi="Arial" w:cs="Arial"/>
                <w:color w:val="262626" w:themeColor="text1" w:themeTint="D9"/>
                <w:sz w:val="22"/>
                <w:szCs w:val="28"/>
              </w:rPr>
              <w:t>Universidad Nacional de La Plata.</w:t>
            </w:r>
          </w:p>
        </w:tc>
      </w:tr>
    </w:tbl>
    <w:p w14:paraId="70F94D2D" w14:textId="77777777" w:rsidR="00376913" w:rsidRPr="0005660B" w:rsidRDefault="00376913" w:rsidP="00E10CEC">
      <w:pPr>
        <w:rPr>
          <w:color w:val="262626" w:themeColor="text1" w:themeTint="D9"/>
        </w:rPr>
      </w:pPr>
    </w:p>
    <w:sectPr w:rsidR="00376913" w:rsidRPr="0005660B" w:rsidSect="007D7F64">
      <w:pgSz w:w="11906" w:h="16838" w:code="9"/>
      <w:pgMar w:top="90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F46D2" w14:textId="77777777" w:rsidR="007D7F64" w:rsidRPr="008B1588" w:rsidRDefault="007D7F64" w:rsidP="00927723">
      <w:pPr>
        <w:spacing w:line="240" w:lineRule="auto"/>
      </w:pPr>
      <w:r w:rsidRPr="008B1588">
        <w:separator/>
      </w:r>
    </w:p>
    <w:p w14:paraId="509CC586" w14:textId="77777777" w:rsidR="007D7F64" w:rsidRPr="008B1588" w:rsidRDefault="007D7F64"/>
  </w:endnote>
  <w:endnote w:type="continuationSeparator" w:id="0">
    <w:p w14:paraId="5C2C8BE9" w14:textId="77777777" w:rsidR="007D7F64" w:rsidRPr="008B1588" w:rsidRDefault="007D7F64" w:rsidP="00927723">
      <w:pPr>
        <w:spacing w:line="240" w:lineRule="auto"/>
      </w:pPr>
      <w:r w:rsidRPr="008B1588">
        <w:continuationSeparator/>
      </w:r>
    </w:p>
    <w:p w14:paraId="340052D8" w14:textId="77777777" w:rsidR="007D7F64" w:rsidRPr="008B1588" w:rsidRDefault="007D7F64"/>
  </w:endnote>
  <w:endnote w:type="continuationNotice" w:id="1">
    <w:p w14:paraId="6FC2E0D1" w14:textId="77777777" w:rsidR="007D7F64" w:rsidRPr="008B1588" w:rsidRDefault="007D7F64">
      <w:pPr>
        <w:spacing w:line="240" w:lineRule="auto"/>
      </w:pPr>
    </w:p>
    <w:p w14:paraId="2237A697" w14:textId="77777777" w:rsidR="007D7F64" w:rsidRPr="008B1588" w:rsidRDefault="007D7F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DF1D6" w14:textId="77777777" w:rsidR="007D7F64" w:rsidRPr="008B1588" w:rsidRDefault="007D7F64" w:rsidP="00927723">
      <w:pPr>
        <w:spacing w:line="240" w:lineRule="auto"/>
      </w:pPr>
      <w:r w:rsidRPr="008B1588">
        <w:separator/>
      </w:r>
    </w:p>
    <w:p w14:paraId="55039C3F" w14:textId="77777777" w:rsidR="007D7F64" w:rsidRPr="008B1588" w:rsidRDefault="007D7F64"/>
  </w:footnote>
  <w:footnote w:type="continuationSeparator" w:id="0">
    <w:p w14:paraId="10AEFEB1" w14:textId="77777777" w:rsidR="007D7F64" w:rsidRPr="008B1588" w:rsidRDefault="007D7F64" w:rsidP="00927723">
      <w:pPr>
        <w:spacing w:line="240" w:lineRule="auto"/>
      </w:pPr>
      <w:r w:rsidRPr="008B1588">
        <w:continuationSeparator/>
      </w:r>
    </w:p>
    <w:p w14:paraId="246D88EB" w14:textId="77777777" w:rsidR="007D7F64" w:rsidRPr="008B1588" w:rsidRDefault="007D7F64"/>
  </w:footnote>
  <w:footnote w:type="continuationNotice" w:id="1">
    <w:p w14:paraId="0D2B41C9" w14:textId="77777777" w:rsidR="007D7F64" w:rsidRPr="008B1588" w:rsidRDefault="007D7F64">
      <w:pPr>
        <w:spacing w:line="240" w:lineRule="auto"/>
      </w:pPr>
    </w:p>
    <w:p w14:paraId="4F876B39" w14:textId="77777777" w:rsidR="007D7F64" w:rsidRPr="008B1588" w:rsidRDefault="007D7F6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15828"/>
    <w:multiLevelType w:val="hybridMultilevel"/>
    <w:tmpl w:val="789EBE6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64210BBE"/>
    <w:multiLevelType w:val="hybridMultilevel"/>
    <w:tmpl w:val="4F40E07A"/>
    <w:lvl w:ilvl="0" w:tplc="932A3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C760A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209781">
    <w:abstractNumId w:val="1"/>
  </w:num>
  <w:num w:numId="2" w16cid:durableId="89597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B1B"/>
    <w:rsid w:val="000073C4"/>
    <w:rsid w:val="00011FB1"/>
    <w:rsid w:val="000228D1"/>
    <w:rsid w:val="00024D4D"/>
    <w:rsid w:val="00025D88"/>
    <w:rsid w:val="00041022"/>
    <w:rsid w:val="00043885"/>
    <w:rsid w:val="00047F74"/>
    <w:rsid w:val="00047F80"/>
    <w:rsid w:val="0005441A"/>
    <w:rsid w:val="0005551C"/>
    <w:rsid w:val="0005660B"/>
    <w:rsid w:val="000603D2"/>
    <w:rsid w:val="00060C2F"/>
    <w:rsid w:val="00060C5B"/>
    <w:rsid w:val="00062182"/>
    <w:rsid w:val="00062943"/>
    <w:rsid w:val="000634FB"/>
    <w:rsid w:val="000638B3"/>
    <w:rsid w:val="00066150"/>
    <w:rsid w:val="0007242C"/>
    <w:rsid w:val="00083A91"/>
    <w:rsid w:val="00084826"/>
    <w:rsid w:val="00092E06"/>
    <w:rsid w:val="00093123"/>
    <w:rsid w:val="000972F8"/>
    <w:rsid w:val="000977B6"/>
    <w:rsid w:val="000A0795"/>
    <w:rsid w:val="000A73F0"/>
    <w:rsid w:val="000B0114"/>
    <w:rsid w:val="000B655B"/>
    <w:rsid w:val="000D7192"/>
    <w:rsid w:val="000D7F06"/>
    <w:rsid w:val="000E0D80"/>
    <w:rsid w:val="000E1169"/>
    <w:rsid w:val="000E1595"/>
    <w:rsid w:val="000F2D58"/>
    <w:rsid w:val="00101DAA"/>
    <w:rsid w:val="00107B08"/>
    <w:rsid w:val="00110677"/>
    <w:rsid w:val="001122D7"/>
    <w:rsid w:val="00123948"/>
    <w:rsid w:val="001243A5"/>
    <w:rsid w:val="0012629F"/>
    <w:rsid w:val="001273AE"/>
    <w:rsid w:val="00131554"/>
    <w:rsid w:val="00153346"/>
    <w:rsid w:val="001538F7"/>
    <w:rsid w:val="00156CEC"/>
    <w:rsid w:val="00157C85"/>
    <w:rsid w:val="0016131A"/>
    <w:rsid w:val="00162E1E"/>
    <w:rsid w:val="00175AD9"/>
    <w:rsid w:val="00176E72"/>
    <w:rsid w:val="00177BCD"/>
    <w:rsid w:val="00181FEE"/>
    <w:rsid w:val="001830D4"/>
    <w:rsid w:val="00184C82"/>
    <w:rsid w:val="001A344B"/>
    <w:rsid w:val="001A666A"/>
    <w:rsid w:val="001B54CF"/>
    <w:rsid w:val="001C18D2"/>
    <w:rsid w:val="001D0FFB"/>
    <w:rsid w:val="001D53C4"/>
    <w:rsid w:val="001D5CDC"/>
    <w:rsid w:val="001D6113"/>
    <w:rsid w:val="001D6391"/>
    <w:rsid w:val="001D6651"/>
    <w:rsid w:val="001E0D62"/>
    <w:rsid w:val="001E190C"/>
    <w:rsid w:val="001E5536"/>
    <w:rsid w:val="001E6CF6"/>
    <w:rsid w:val="001F61E8"/>
    <w:rsid w:val="001F7757"/>
    <w:rsid w:val="001F7942"/>
    <w:rsid w:val="00206323"/>
    <w:rsid w:val="002100A3"/>
    <w:rsid w:val="0021234A"/>
    <w:rsid w:val="00222D15"/>
    <w:rsid w:val="00225FCE"/>
    <w:rsid w:val="00232A10"/>
    <w:rsid w:val="00243E30"/>
    <w:rsid w:val="00243FB7"/>
    <w:rsid w:val="0024687B"/>
    <w:rsid w:val="002534CB"/>
    <w:rsid w:val="00265AE5"/>
    <w:rsid w:val="00266526"/>
    <w:rsid w:val="00270F6E"/>
    <w:rsid w:val="00275255"/>
    <w:rsid w:val="00282398"/>
    <w:rsid w:val="0028675B"/>
    <w:rsid w:val="00291416"/>
    <w:rsid w:val="00293B83"/>
    <w:rsid w:val="002A4DF5"/>
    <w:rsid w:val="002B07F9"/>
    <w:rsid w:val="002D2F97"/>
    <w:rsid w:val="002F301D"/>
    <w:rsid w:val="002F6D00"/>
    <w:rsid w:val="00303597"/>
    <w:rsid w:val="00304F43"/>
    <w:rsid w:val="00311354"/>
    <w:rsid w:val="00315520"/>
    <w:rsid w:val="0031726C"/>
    <w:rsid w:val="00321182"/>
    <w:rsid w:val="00322008"/>
    <w:rsid w:val="00324641"/>
    <w:rsid w:val="003266C6"/>
    <w:rsid w:val="003312E6"/>
    <w:rsid w:val="00332110"/>
    <w:rsid w:val="0034260F"/>
    <w:rsid w:val="00345F2B"/>
    <w:rsid w:val="00346D44"/>
    <w:rsid w:val="00350BF0"/>
    <w:rsid w:val="0035316D"/>
    <w:rsid w:val="00353683"/>
    <w:rsid w:val="00362862"/>
    <w:rsid w:val="003637FE"/>
    <w:rsid w:val="00367CBF"/>
    <w:rsid w:val="003731F3"/>
    <w:rsid w:val="003734DA"/>
    <w:rsid w:val="00376913"/>
    <w:rsid w:val="00377DDA"/>
    <w:rsid w:val="00383F0E"/>
    <w:rsid w:val="003856AF"/>
    <w:rsid w:val="0038644E"/>
    <w:rsid w:val="00392D51"/>
    <w:rsid w:val="003947BB"/>
    <w:rsid w:val="003953FE"/>
    <w:rsid w:val="003A0634"/>
    <w:rsid w:val="003A3091"/>
    <w:rsid w:val="003A43A2"/>
    <w:rsid w:val="003A55A9"/>
    <w:rsid w:val="003B03A4"/>
    <w:rsid w:val="003B1A3E"/>
    <w:rsid w:val="003B3063"/>
    <w:rsid w:val="003B596B"/>
    <w:rsid w:val="003C269E"/>
    <w:rsid w:val="003C3103"/>
    <w:rsid w:val="003D4AE5"/>
    <w:rsid w:val="003E5885"/>
    <w:rsid w:val="003F1017"/>
    <w:rsid w:val="00420975"/>
    <w:rsid w:val="0043482D"/>
    <w:rsid w:val="00441DC6"/>
    <w:rsid w:val="00442580"/>
    <w:rsid w:val="00442EE2"/>
    <w:rsid w:val="0046203C"/>
    <w:rsid w:val="0046477D"/>
    <w:rsid w:val="00464832"/>
    <w:rsid w:val="004721EB"/>
    <w:rsid w:val="00473798"/>
    <w:rsid w:val="004765DC"/>
    <w:rsid w:val="0047699D"/>
    <w:rsid w:val="00477093"/>
    <w:rsid w:val="0047768E"/>
    <w:rsid w:val="00484469"/>
    <w:rsid w:val="00486A24"/>
    <w:rsid w:val="00490ACD"/>
    <w:rsid w:val="00496060"/>
    <w:rsid w:val="00496E30"/>
    <w:rsid w:val="004A3402"/>
    <w:rsid w:val="004B1931"/>
    <w:rsid w:val="004B1DFA"/>
    <w:rsid w:val="004B7089"/>
    <w:rsid w:val="004C1684"/>
    <w:rsid w:val="004C22AD"/>
    <w:rsid w:val="004C6FF8"/>
    <w:rsid w:val="004C773D"/>
    <w:rsid w:val="004D10B6"/>
    <w:rsid w:val="004E1685"/>
    <w:rsid w:val="004E3516"/>
    <w:rsid w:val="004E438F"/>
    <w:rsid w:val="004E7484"/>
    <w:rsid w:val="00504CDD"/>
    <w:rsid w:val="005078C5"/>
    <w:rsid w:val="00513C96"/>
    <w:rsid w:val="005143C7"/>
    <w:rsid w:val="005149BA"/>
    <w:rsid w:val="00515F61"/>
    <w:rsid w:val="00520BA5"/>
    <w:rsid w:val="005241CB"/>
    <w:rsid w:val="0052463D"/>
    <w:rsid w:val="00524D01"/>
    <w:rsid w:val="005309FE"/>
    <w:rsid w:val="00531681"/>
    <w:rsid w:val="0053189D"/>
    <w:rsid w:val="005366D1"/>
    <w:rsid w:val="005370D2"/>
    <w:rsid w:val="00544CC1"/>
    <w:rsid w:val="00550D87"/>
    <w:rsid w:val="0055572D"/>
    <w:rsid w:val="005628E7"/>
    <w:rsid w:val="00571E14"/>
    <w:rsid w:val="00587B83"/>
    <w:rsid w:val="005A1BC0"/>
    <w:rsid w:val="005A556D"/>
    <w:rsid w:val="005B3DF4"/>
    <w:rsid w:val="005B4C7C"/>
    <w:rsid w:val="005C0E95"/>
    <w:rsid w:val="005C2A15"/>
    <w:rsid w:val="005C5955"/>
    <w:rsid w:val="005D72EF"/>
    <w:rsid w:val="005D74FE"/>
    <w:rsid w:val="005E0944"/>
    <w:rsid w:val="005E36B8"/>
    <w:rsid w:val="005E4895"/>
    <w:rsid w:val="005E4B60"/>
    <w:rsid w:val="005F14ED"/>
    <w:rsid w:val="005F7CD1"/>
    <w:rsid w:val="00602312"/>
    <w:rsid w:val="00605302"/>
    <w:rsid w:val="006060E2"/>
    <w:rsid w:val="00617AB9"/>
    <w:rsid w:val="00627223"/>
    <w:rsid w:val="00633462"/>
    <w:rsid w:val="006355BC"/>
    <w:rsid w:val="00635891"/>
    <w:rsid w:val="00637909"/>
    <w:rsid w:val="00642CE8"/>
    <w:rsid w:val="00643B2F"/>
    <w:rsid w:val="006454D2"/>
    <w:rsid w:val="00650B67"/>
    <w:rsid w:val="00653F8B"/>
    <w:rsid w:val="00655974"/>
    <w:rsid w:val="00656CB3"/>
    <w:rsid w:val="0066133F"/>
    <w:rsid w:val="006652D0"/>
    <w:rsid w:val="00670052"/>
    <w:rsid w:val="00672513"/>
    <w:rsid w:val="00672AF4"/>
    <w:rsid w:val="00674EE1"/>
    <w:rsid w:val="006A20DD"/>
    <w:rsid w:val="006A3CE7"/>
    <w:rsid w:val="006A423C"/>
    <w:rsid w:val="006B0509"/>
    <w:rsid w:val="006B7577"/>
    <w:rsid w:val="006C090D"/>
    <w:rsid w:val="006C2B30"/>
    <w:rsid w:val="006C52ED"/>
    <w:rsid w:val="006D5F6C"/>
    <w:rsid w:val="006F32ED"/>
    <w:rsid w:val="006F5D27"/>
    <w:rsid w:val="00710053"/>
    <w:rsid w:val="00713EB6"/>
    <w:rsid w:val="00721530"/>
    <w:rsid w:val="00722ACC"/>
    <w:rsid w:val="00725CAE"/>
    <w:rsid w:val="00730974"/>
    <w:rsid w:val="00733E95"/>
    <w:rsid w:val="0073490F"/>
    <w:rsid w:val="00736706"/>
    <w:rsid w:val="00745DF7"/>
    <w:rsid w:val="00751DFF"/>
    <w:rsid w:val="007532BF"/>
    <w:rsid w:val="00753443"/>
    <w:rsid w:val="007559D2"/>
    <w:rsid w:val="00757F9D"/>
    <w:rsid w:val="00766E0C"/>
    <w:rsid w:val="00771D52"/>
    <w:rsid w:val="0077299A"/>
    <w:rsid w:val="00776B96"/>
    <w:rsid w:val="00781466"/>
    <w:rsid w:val="007817E0"/>
    <w:rsid w:val="007824AD"/>
    <w:rsid w:val="007829D3"/>
    <w:rsid w:val="0079316C"/>
    <w:rsid w:val="007A6A4B"/>
    <w:rsid w:val="007B28DC"/>
    <w:rsid w:val="007C792B"/>
    <w:rsid w:val="007D7952"/>
    <w:rsid w:val="007D7F64"/>
    <w:rsid w:val="007F674D"/>
    <w:rsid w:val="00804C8B"/>
    <w:rsid w:val="00807974"/>
    <w:rsid w:val="00807F4B"/>
    <w:rsid w:val="008267CF"/>
    <w:rsid w:val="00827BE4"/>
    <w:rsid w:val="00831E2A"/>
    <w:rsid w:val="00832E7F"/>
    <w:rsid w:val="00834B7D"/>
    <w:rsid w:val="00847C3F"/>
    <w:rsid w:val="00852D7C"/>
    <w:rsid w:val="008534A0"/>
    <w:rsid w:val="00862A2C"/>
    <w:rsid w:val="008639EA"/>
    <w:rsid w:val="008739EF"/>
    <w:rsid w:val="00875602"/>
    <w:rsid w:val="00876C60"/>
    <w:rsid w:val="0088158A"/>
    <w:rsid w:val="0089376B"/>
    <w:rsid w:val="00893AF1"/>
    <w:rsid w:val="00894F57"/>
    <w:rsid w:val="00895832"/>
    <w:rsid w:val="00896659"/>
    <w:rsid w:val="008A2948"/>
    <w:rsid w:val="008A3A0A"/>
    <w:rsid w:val="008A3A9D"/>
    <w:rsid w:val="008A6565"/>
    <w:rsid w:val="008A6D3A"/>
    <w:rsid w:val="008B1588"/>
    <w:rsid w:val="008B3F37"/>
    <w:rsid w:val="008C2D69"/>
    <w:rsid w:val="008C2FC7"/>
    <w:rsid w:val="008D089D"/>
    <w:rsid w:val="008D13EA"/>
    <w:rsid w:val="008E36EA"/>
    <w:rsid w:val="008F480E"/>
    <w:rsid w:val="008F4B1B"/>
    <w:rsid w:val="008F6510"/>
    <w:rsid w:val="009028E5"/>
    <w:rsid w:val="00905A70"/>
    <w:rsid w:val="009123A9"/>
    <w:rsid w:val="0091277D"/>
    <w:rsid w:val="009222F0"/>
    <w:rsid w:val="00924465"/>
    <w:rsid w:val="00927723"/>
    <w:rsid w:val="00927786"/>
    <w:rsid w:val="00931FF1"/>
    <w:rsid w:val="00935D6E"/>
    <w:rsid w:val="00955FCF"/>
    <w:rsid w:val="00962820"/>
    <w:rsid w:val="00970400"/>
    <w:rsid w:val="00980027"/>
    <w:rsid w:val="00980B65"/>
    <w:rsid w:val="00980BEE"/>
    <w:rsid w:val="009816CE"/>
    <w:rsid w:val="00985263"/>
    <w:rsid w:val="00995103"/>
    <w:rsid w:val="00996230"/>
    <w:rsid w:val="00996D6C"/>
    <w:rsid w:val="009A1F13"/>
    <w:rsid w:val="009B3F78"/>
    <w:rsid w:val="009B659E"/>
    <w:rsid w:val="009B6E06"/>
    <w:rsid w:val="009B6E98"/>
    <w:rsid w:val="009C0A26"/>
    <w:rsid w:val="009E1F78"/>
    <w:rsid w:val="009E4CD3"/>
    <w:rsid w:val="00A004CE"/>
    <w:rsid w:val="00A02CAF"/>
    <w:rsid w:val="00A03F7E"/>
    <w:rsid w:val="00A05664"/>
    <w:rsid w:val="00A06C1C"/>
    <w:rsid w:val="00A10B84"/>
    <w:rsid w:val="00A12A88"/>
    <w:rsid w:val="00A2097A"/>
    <w:rsid w:val="00A2278D"/>
    <w:rsid w:val="00A3237E"/>
    <w:rsid w:val="00A3386B"/>
    <w:rsid w:val="00A34361"/>
    <w:rsid w:val="00A36A20"/>
    <w:rsid w:val="00A455F6"/>
    <w:rsid w:val="00A530D4"/>
    <w:rsid w:val="00A62673"/>
    <w:rsid w:val="00A63132"/>
    <w:rsid w:val="00A64F92"/>
    <w:rsid w:val="00A651BC"/>
    <w:rsid w:val="00A666BC"/>
    <w:rsid w:val="00A74820"/>
    <w:rsid w:val="00A75F3C"/>
    <w:rsid w:val="00A8283C"/>
    <w:rsid w:val="00A82B55"/>
    <w:rsid w:val="00A86765"/>
    <w:rsid w:val="00A9049D"/>
    <w:rsid w:val="00A911AC"/>
    <w:rsid w:val="00AA5B78"/>
    <w:rsid w:val="00AB128A"/>
    <w:rsid w:val="00AB140B"/>
    <w:rsid w:val="00AB1D7C"/>
    <w:rsid w:val="00AB2933"/>
    <w:rsid w:val="00AB60BB"/>
    <w:rsid w:val="00AB7004"/>
    <w:rsid w:val="00AC0E48"/>
    <w:rsid w:val="00AE401C"/>
    <w:rsid w:val="00AE6BF9"/>
    <w:rsid w:val="00AF04A5"/>
    <w:rsid w:val="00AF0AA8"/>
    <w:rsid w:val="00AF68C7"/>
    <w:rsid w:val="00AF7D29"/>
    <w:rsid w:val="00AF7D88"/>
    <w:rsid w:val="00B04303"/>
    <w:rsid w:val="00B04C2D"/>
    <w:rsid w:val="00B05059"/>
    <w:rsid w:val="00B170F6"/>
    <w:rsid w:val="00B211FB"/>
    <w:rsid w:val="00B21B93"/>
    <w:rsid w:val="00B24FBA"/>
    <w:rsid w:val="00B30166"/>
    <w:rsid w:val="00B32FF8"/>
    <w:rsid w:val="00B43CBB"/>
    <w:rsid w:val="00B47AA4"/>
    <w:rsid w:val="00B50C46"/>
    <w:rsid w:val="00B52BA9"/>
    <w:rsid w:val="00B5529B"/>
    <w:rsid w:val="00B61035"/>
    <w:rsid w:val="00B61F57"/>
    <w:rsid w:val="00B63731"/>
    <w:rsid w:val="00B659F7"/>
    <w:rsid w:val="00B738DC"/>
    <w:rsid w:val="00B73E03"/>
    <w:rsid w:val="00B774C3"/>
    <w:rsid w:val="00B77C2A"/>
    <w:rsid w:val="00B77DF6"/>
    <w:rsid w:val="00B8399C"/>
    <w:rsid w:val="00B84C6C"/>
    <w:rsid w:val="00B85E5D"/>
    <w:rsid w:val="00B90A33"/>
    <w:rsid w:val="00B91769"/>
    <w:rsid w:val="00B939CF"/>
    <w:rsid w:val="00BA2AB7"/>
    <w:rsid w:val="00BA2E35"/>
    <w:rsid w:val="00BA469D"/>
    <w:rsid w:val="00BB3D9D"/>
    <w:rsid w:val="00BB5F05"/>
    <w:rsid w:val="00BC016A"/>
    <w:rsid w:val="00BC03DB"/>
    <w:rsid w:val="00BC166C"/>
    <w:rsid w:val="00BD42D6"/>
    <w:rsid w:val="00BE0F5B"/>
    <w:rsid w:val="00BE6407"/>
    <w:rsid w:val="00BE6E96"/>
    <w:rsid w:val="00BE71C0"/>
    <w:rsid w:val="00BF36BF"/>
    <w:rsid w:val="00BF39EB"/>
    <w:rsid w:val="00C40409"/>
    <w:rsid w:val="00C45D03"/>
    <w:rsid w:val="00C4611B"/>
    <w:rsid w:val="00C537B8"/>
    <w:rsid w:val="00C53DCF"/>
    <w:rsid w:val="00C54401"/>
    <w:rsid w:val="00C6042C"/>
    <w:rsid w:val="00C74C26"/>
    <w:rsid w:val="00C759D7"/>
    <w:rsid w:val="00C76F1C"/>
    <w:rsid w:val="00C77943"/>
    <w:rsid w:val="00C8203C"/>
    <w:rsid w:val="00C83AE4"/>
    <w:rsid w:val="00C86028"/>
    <w:rsid w:val="00C86675"/>
    <w:rsid w:val="00C92853"/>
    <w:rsid w:val="00C944CD"/>
    <w:rsid w:val="00C9665F"/>
    <w:rsid w:val="00C96ECC"/>
    <w:rsid w:val="00C97AA6"/>
    <w:rsid w:val="00CA5F7A"/>
    <w:rsid w:val="00CA79C4"/>
    <w:rsid w:val="00CB5C6F"/>
    <w:rsid w:val="00CC2A2B"/>
    <w:rsid w:val="00CC574B"/>
    <w:rsid w:val="00CD0ED1"/>
    <w:rsid w:val="00CD4D8A"/>
    <w:rsid w:val="00CE7F99"/>
    <w:rsid w:val="00CF1109"/>
    <w:rsid w:val="00CF2010"/>
    <w:rsid w:val="00CF2BE3"/>
    <w:rsid w:val="00CF3ADC"/>
    <w:rsid w:val="00CF63A0"/>
    <w:rsid w:val="00D046C1"/>
    <w:rsid w:val="00D058E1"/>
    <w:rsid w:val="00D100B4"/>
    <w:rsid w:val="00D1087F"/>
    <w:rsid w:val="00D11E76"/>
    <w:rsid w:val="00D1707A"/>
    <w:rsid w:val="00D21A2A"/>
    <w:rsid w:val="00D244BA"/>
    <w:rsid w:val="00D25870"/>
    <w:rsid w:val="00D33C9F"/>
    <w:rsid w:val="00D374A6"/>
    <w:rsid w:val="00D37E6A"/>
    <w:rsid w:val="00D452BB"/>
    <w:rsid w:val="00D46E77"/>
    <w:rsid w:val="00D50B81"/>
    <w:rsid w:val="00D53964"/>
    <w:rsid w:val="00D5502F"/>
    <w:rsid w:val="00D576EE"/>
    <w:rsid w:val="00D60A45"/>
    <w:rsid w:val="00D627B9"/>
    <w:rsid w:val="00D77AA0"/>
    <w:rsid w:val="00D77E91"/>
    <w:rsid w:val="00D8057F"/>
    <w:rsid w:val="00D87666"/>
    <w:rsid w:val="00D92A94"/>
    <w:rsid w:val="00D938A8"/>
    <w:rsid w:val="00D93917"/>
    <w:rsid w:val="00D97006"/>
    <w:rsid w:val="00D97F71"/>
    <w:rsid w:val="00DA650A"/>
    <w:rsid w:val="00DB5BAC"/>
    <w:rsid w:val="00DC300A"/>
    <w:rsid w:val="00DD181E"/>
    <w:rsid w:val="00DD53C6"/>
    <w:rsid w:val="00DD5AA7"/>
    <w:rsid w:val="00DD774F"/>
    <w:rsid w:val="00DE33B2"/>
    <w:rsid w:val="00DF10B2"/>
    <w:rsid w:val="00DF2E39"/>
    <w:rsid w:val="00E041BF"/>
    <w:rsid w:val="00E04430"/>
    <w:rsid w:val="00E10CEC"/>
    <w:rsid w:val="00E11E36"/>
    <w:rsid w:val="00E13BBB"/>
    <w:rsid w:val="00E14407"/>
    <w:rsid w:val="00E47B04"/>
    <w:rsid w:val="00E52126"/>
    <w:rsid w:val="00E6305E"/>
    <w:rsid w:val="00E64930"/>
    <w:rsid w:val="00E77DFE"/>
    <w:rsid w:val="00E859B8"/>
    <w:rsid w:val="00E905DF"/>
    <w:rsid w:val="00E908C3"/>
    <w:rsid w:val="00EA484C"/>
    <w:rsid w:val="00EA60B5"/>
    <w:rsid w:val="00EB2C5F"/>
    <w:rsid w:val="00EC3ACF"/>
    <w:rsid w:val="00EC4AC4"/>
    <w:rsid w:val="00EC4CB8"/>
    <w:rsid w:val="00ED428F"/>
    <w:rsid w:val="00ED572D"/>
    <w:rsid w:val="00EE43D2"/>
    <w:rsid w:val="00EF5348"/>
    <w:rsid w:val="00EF57F8"/>
    <w:rsid w:val="00EF751F"/>
    <w:rsid w:val="00F006F4"/>
    <w:rsid w:val="00F07236"/>
    <w:rsid w:val="00F132C7"/>
    <w:rsid w:val="00F16DDF"/>
    <w:rsid w:val="00F211A5"/>
    <w:rsid w:val="00F21404"/>
    <w:rsid w:val="00F2621B"/>
    <w:rsid w:val="00F269E7"/>
    <w:rsid w:val="00F41103"/>
    <w:rsid w:val="00F47DF5"/>
    <w:rsid w:val="00F5029B"/>
    <w:rsid w:val="00F50769"/>
    <w:rsid w:val="00F50FA5"/>
    <w:rsid w:val="00F556AC"/>
    <w:rsid w:val="00F61CA2"/>
    <w:rsid w:val="00F657E5"/>
    <w:rsid w:val="00F8023D"/>
    <w:rsid w:val="00F82811"/>
    <w:rsid w:val="00F8322B"/>
    <w:rsid w:val="00F86091"/>
    <w:rsid w:val="00F86EC4"/>
    <w:rsid w:val="00FA629A"/>
    <w:rsid w:val="00FB3254"/>
    <w:rsid w:val="00FB6513"/>
    <w:rsid w:val="00FC2997"/>
    <w:rsid w:val="00FC56E0"/>
    <w:rsid w:val="00FD71F5"/>
    <w:rsid w:val="00FE04EE"/>
    <w:rsid w:val="00FE3F5C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28F97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s-E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22B"/>
    <w:pPr>
      <w:spacing w:after="0" w:line="360" w:lineRule="auto"/>
    </w:pPr>
    <w:rPr>
      <w:color w:val="595959" w:themeColor="text1" w:themeTint="A6"/>
      <w:sz w:val="20"/>
      <w:lang w:val="es-AR"/>
    </w:rPr>
  </w:style>
  <w:style w:type="paragraph" w:styleId="Ttulo1">
    <w:name w:val="heading 1"/>
    <w:basedOn w:val="Normal"/>
    <w:next w:val="Normal"/>
    <w:link w:val="Ttulo1Car"/>
    <w:uiPriority w:val="3"/>
    <w:unhideWhenUsed/>
    <w:qFormat/>
    <w:rsid w:val="00376913"/>
    <w:pPr>
      <w:pBdr>
        <w:right w:val="single" w:sz="8" w:space="4" w:color="7C9E0E" w:themeColor="accent1"/>
      </w:pBdr>
      <w:spacing w:after="240" w:line="240" w:lineRule="auto"/>
      <w:outlineLvl w:val="0"/>
    </w:pPr>
    <w:rPr>
      <w:rFonts w:asciiTheme="majorHAnsi" w:hAnsiTheme="majorHAnsi"/>
      <w:b/>
      <w:bCs/>
      <w:caps/>
      <w:color w:val="000000" w:themeColor="text1"/>
      <w:kern w:val="20"/>
      <w:sz w:val="28"/>
    </w:rPr>
  </w:style>
  <w:style w:type="paragraph" w:styleId="Ttulo2">
    <w:name w:val="heading 2"/>
    <w:basedOn w:val="Normal"/>
    <w:next w:val="Normal"/>
    <w:link w:val="Ttulo2Car"/>
    <w:uiPriority w:val="3"/>
    <w:unhideWhenUsed/>
    <w:qFormat/>
    <w:rsid w:val="001D6651"/>
    <w:pPr>
      <w:keepNext/>
      <w:keepLines/>
      <w:outlineLvl w:val="1"/>
    </w:pPr>
    <w:rPr>
      <w:b/>
      <w:caps/>
      <w:kern w:val="20"/>
    </w:rPr>
  </w:style>
  <w:style w:type="paragraph" w:styleId="Ttulo3">
    <w:name w:val="heading 3"/>
    <w:basedOn w:val="Normal"/>
    <w:next w:val="Normal"/>
    <w:link w:val="Ttulo3Car"/>
    <w:uiPriority w:val="3"/>
    <w:unhideWhenUsed/>
    <w:qFormat/>
    <w:rsid w:val="001273AE"/>
    <w:pPr>
      <w:jc w:val="right"/>
      <w:outlineLvl w:val="2"/>
    </w:pPr>
    <w:rPr>
      <w:caps/>
      <w:kern w:val="20"/>
    </w:rPr>
  </w:style>
  <w:style w:type="paragraph" w:styleId="Ttulo4">
    <w:name w:val="heading 4"/>
    <w:basedOn w:val="Normal"/>
    <w:next w:val="Normal"/>
    <w:link w:val="Ttulo4Car"/>
    <w:uiPriority w:val="3"/>
    <w:unhideWhenUsed/>
    <w:qFormat/>
    <w:rsid w:val="001D6651"/>
    <w:pPr>
      <w:keepNext/>
      <w:keepLines/>
      <w:spacing w:after="80"/>
      <w:outlineLvl w:val="3"/>
    </w:pPr>
    <w:rPr>
      <w:rFonts w:eastAsiaTheme="majorEastAsia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3"/>
    <w:rsid w:val="00376913"/>
    <w:rPr>
      <w:rFonts w:asciiTheme="majorHAnsi" w:hAnsiTheme="majorHAnsi"/>
      <w:b/>
      <w:bCs/>
      <w:caps/>
      <w:color w:val="000000" w:themeColor="text1"/>
      <w:kern w:val="20"/>
      <w:sz w:val="28"/>
    </w:rPr>
  </w:style>
  <w:style w:type="character" w:customStyle="1" w:styleId="Ttulo2Car">
    <w:name w:val="Título 2 Car"/>
    <w:basedOn w:val="Fuentedeprrafopredeter"/>
    <w:link w:val="Ttulo2"/>
    <w:uiPriority w:val="3"/>
    <w:rsid w:val="001D6651"/>
    <w:rPr>
      <w:b/>
      <w:caps/>
      <w:color w:val="595959" w:themeColor="text1" w:themeTint="A6"/>
      <w:kern w:val="20"/>
      <w:sz w:val="20"/>
    </w:rPr>
  </w:style>
  <w:style w:type="character" w:customStyle="1" w:styleId="Ttulo3Car">
    <w:name w:val="Título 3 Car"/>
    <w:basedOn w:val="Fuentedeprrafopredeter"/>
    <w:link w:val="Ttulo3"/>
    <w:uiPriority w:val="3"/>
    <w:rsid w:val="001273AE"/>
    <w:rPr>
      <w:caps/>
      <w:color w:val="595959" w:themeColor="text1" w:themeTint="A6"/>
      <w:kern w:val="20"/>
      <w:sz w:val="20"/>
    </w:rPr>
  </w:style>
  <w:style w:type="paragraph" w:styleId="Sinespaciado">
    <w:name w:val="No Spacing"/>
    <w:uiPriority w:val="2"/>
    <w:semiHidden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customStyle="1" w:styleId="Ttulo4Car">
    <w:name w:val="Título 4 Car"/>
    <w:basedOn w:val="Fuentedeprrafopredeter"/>
    <w:link w:val="Ttulo4"/>
    <w:uiPriority w:val="3"/>
    <w:rsid w:val="001D6651"/>
    <w:rPr>
      <w:rFonts w:eastAsiaTheme="majorEastAsia" w:cstheme="majorBidi"/>
      <w:iCs/>
      <w:color w:val="595959" w:themeColor="text1" w:themeTint="A6"/>
      <w:sz w:val="20"/>
    </w:rPr>
  </w:style>
  <w:style w:type="paragraph" w:styleId="Piedepgina">
    <w:name w:val="footer"/>
    <w:basedOn w:val="Normal"/>
    <w:link w:val="PiedepginaCar"/>
    <w:uiPriority w:val="99"/>
    <w:semiHidden/>
    <w:qFormat/>
    <w:rsid w:val="00E6305E"/>
    <w:pPr>
      <w:spacing w:line="240" w:lineRule="auto"/>
      <w:jc w:val="center"/>
    </w:pPr>
    <w:rPr>
      <w:bCs/>
      <w:caps/>
      <w:color w:val="5C760A" w:themeColor="accent1" w:themeShade="BF"/>
      <w:spacing w:val="20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1109"/>
    <w:rPr>
      <w:bCs/>
      <w:caps/>
      <w:color w:val="5C760A" w:themeColor="accent1" w:themeShade="BF"/>
      <w:spacing w:val="20"/>
      <w:sz w:val="20"/>
      <w:szCs w:val="16"/>
    </w:rPr>
  </w:style>
  <w:style w:type="paragraph" w:styleId="Encabezado">
    <w:name w:val="header"/>
    <w:basedOn w:val="Normal"/>
    <w:link w:val="EncabezadoCar"/>
    <w:uiPriority w:val="99"/>
    <w:semiHidden/>
    <w:rsid w:val="00927723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F1109"/>
    <w:rPr>
      <w:color w:val="595959" w:themeColor="text1" w:themeTint="A6"/>
      <w:sz w:val="20"/>
    </w:rPr>
  </w:style>
  <w:style w:type="character" w:styleId="Textodelmarcadordeposicin">
    <w:name w:val="Placeholder Text"/>
    <w:basedOn w:val="Fuentedeprrafopredeter"/>
    <w:uiPriority w:val="99"/>
    <w:semiHidden/>
    <w:rsid w:val="00B50C46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376913"/>
    <w:pPr>
      <w:numPr>
        <w:ilvl w:val="1"/>
      </w:numPr>
      <w:spacing w:after="160"/>
    </w:pPr>
    <w:rPr>
      <w:b/>
      <w:caps/>
      <w:color w:val="5A5A5A" w:themeColor="text1" w:themeTint="A5"/>
      <w:sz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CF1109"/>
    <w:rPr>
      <w:b/>
      <w:caps/>
      <w:color w:val="5A5A5A" w:themeColor="text1" w:themeTint="A5"/>
      <w:sz w:val="32"/>
    </w:rPr>
  </w:style>
  <w:style w:type="table" w:styleId="Tablanormal4">
    <w:name w:val="Plain Table 4"/>
    <w:basedOn w:val="Tabla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uadrcula">
    <w:name w:val="Table Grid"/>
    <w:basedOn w:val="Tabla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rsid w:val="00A82B55"/>
    <w:rPr>
      <w:color w:val="8EB610" w:themeColor="hyperlink"/>
      <w:u w:val="single"/>
    </w:rPr>
  </w:style>
  <w:style w:type="character" w:customStyle="1" w:styleId="Mencin1noresuelta">
    <w:name w:val="Mención1 no resuelta"/>
    <w:basedOn w:val="Fuentedeprrafopredeter"/>
    <w:uiPriority w:val="99"/>
    <w:semiHidden/>
    <w:rsid w:val="00A82B5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semiHidden/>
    <w:qFormat/>
    <w:rsid w:val="0043482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"/>
    <w:qFormat/>
    <w:rsid w:val="00376913"/>
    <w:pPr>
      <w:spacing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376913"/>
    <w:rPr>
      <w:rFonts w:asciiTheme="majorHAnsi" w:eastAsiaTheme="majorEastAsia" w:hAnsiTheme="majorHAnsi" w:cstheme="majorBidi"/>
      <w:caps/>
      <w:color w:val="000000" w:themeColor="text1"/>
      <w:kern w:val="28"/>
      <w:sz w:val="56"/>
      <w:szCs w:val="56"/>
    </w:rPr>
  </w:style>
  <w:style w:type="character" w:styleId="Mencinsinresolver">
    <w:name w:val="Unresolved Mention"/>
    <w:basedOn w:val="Fuentedeprrafopredeter"/>
    <w:uiPriority w:val="99"/>
    <w:semiHidden/>
    <w:unhideWhenUsed/>
    <w:rsid w:val="008F4B1B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E908C3"/>
    <w:rPr>
      <w:i/>
      <w:iCs/>
    </w:rPr>
  </w:style>
  <w:style w:type="character" w:styleId="Hipervnculovisitado">
    <w:name w:val="FollowedHyperlink"/>
    <w:basedOn w:val="Fuentedeprrafopredeter"/>
    <w:uiPriority w:val="99"/>
    <w:semiHidden/>
    <w:rsid w:val="00B04C2D"/>
    <w:rPr>
      <w:color w:val="F7921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3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salvaKaraka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linkedin.com/in/salvador-karakachof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salvadorkarakachoff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va\AppData\Roaming\Microsoft\Templates\Curr&#237;culum%20v&#237;tae%20de%20ventas%20en%20negrita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Custom 6">
      <a:majorFont>
        <a:latin typeface="Franklin Gothic Heavy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180D68B285074293A90B6E3B6BE4D8" ma:contentTypeVersion="3" ma:contentTypeDescription="Crear nuevo documento." ma:contentTypeScope="" ma:versionID="a5eeecccbd9a63ed16cd64910853a2a7">
  <xsd:schema xmlns:xsd="http://www.w3.org/2001/XMLSchema" xmlns:xs="http://www.w3.org/2001/XMLSchema" xmlns:p="http://schemas.microsoft.com/office/2006/metadata/properties" xmlns:ns3="ce1c4c1f-c804-4343-a914-64066cc3e7f5" targetNamespace="http://schemas.microsoft.com/office/2006/metadata/properties" ma:root="true" ma:fieldsID="f5d425bafb59400a6e9b874b51a4c01b" ns3:_="">
    <xsd:import namespace="ce1c4c1f-c804-4343-a914-64066cc3e7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c4c1f-c804-4343-a914-64066cc3e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DF5A5E-E912-49E1-BE7A-24AB31EE5F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C8230A-7404-40E0-8981-BA2711AA52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ADE6B4-E22A-4A5C-94BD-8FB2173CDB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1c4c1f-c804-4343-a914-64066cc3e7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A669BD1-294E-49DD-B69C-4E45E0D9A9E0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de ventas en negrita</Template>
  <TotalTime>0</TotalTime>
  <Pages>1</Pages>
  <Words>330</Words>
  <Characters>1820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2024-02-25T18:43:00Z</dcterms:created>
  <dcterms:modified xsi:type="dcterms:W3CDTF">2024-02-25T21:32:00Z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0x010100FF180D68B285074293A90B6E3B6BE4D8</vt:lpwstr>
  </property>
</Properties>
</file>